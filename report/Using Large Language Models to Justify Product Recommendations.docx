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1B7F9" w14:textId="77777777" w:rsidR="576062CF" w:rsidRDefault="576062CF" w:rsidP="00FD478C"/>
    <w:p w14:paraId="275B7A10" w14:textId="77777777" w:rsidR="576062CF" w:rsidRDefault="576062CF" w:rsidP="00FD478C"/>
    <w:p w14:paraId="7B6690E6" w14:textId="77777777" w:rsidR="576062CF" w:rsidRDefault="576062CF" w:rsidP="00FD478C"/>
    <w:p w14:paraId="28D1C6A3" w14:textId="77777777" w:rsidR="576062CF" w:rsidRDefault="576062CF" w:rsidP="00FD478C"/>
    <w:p w14:paraId="12BE1117" w14:textId="29944BE1" w:rsidR="576062CF" w:rsidRPr="00D71ED1" w:rsidRDefault="00D71ED1" w:rsidP="00FD478C">
      <w:pPr>
        <w:pStyle w:val="Title"/>
        <w:rPr>
          <w:rFonts w:asciiTheme="majorHAnsi" w:hAnsiTheme="majorHAnsi" w:cstheme="majorHAnsi"/>
          <w:sz w:val="36"/>
          <w:szCs w:val="36"/>
        </w:rPr>
      </w:pPr>
      <w:r w:rsidRPr="00D71ED1">
        <w:rPr>
          <w:rFonts w:asciiTheme="majorHAnsi" w:hAnsiTheme="majorHAnsi" w:cstheme="majorHAnsi"/>
          <w:sz w:val="36"/>
          <w:szCs w:val="36"/>
        </w:rPr>
        <w:t>Using Large Language Models to Justify Product Recommendations</w:t>
      </w:r>
      <w:r w:rsidR="576062CF" w:rsidRPr="00D71ED1">
        <w:rPr>
          <w:rFonts w:asciiTheme="majorHAnsi" w:hAnsiTheme="majorHAnsi" w:cstheme="majorHAnsi"/>
          <w:sz w:val="36"/>
          <w:szCs w:val="36"/>
        </w:rPr>
        <w:t xml:space="preserve"> </w:t>
      </w:r>
    </w:p>
    <w:p w14:paraId="7A982CFA" w14:textId="77777777" w:rsidR="00D71ED1" w:rsidRDefault="00D71ED1" w:rsidP="00FD478C">
      <w:pPr>
        <w:pStyle w:val="Subtitle"/>
      </w:pPr>
    </w:p>
    <w:p w14:paraId="11C2FF5A" w14:textId="27B73BB5" w:rsidR="00FD478C" w:rsidRPr="00D71ED1" w:rsidRDefault="00D71ED1" w:rsidP="00FD478C">
      <w:pPr>
        <w:pStyle w:val="Subtitle"/>
        <w:rPr>
          <w:rFonts w:asciiTheme="majorHAnsi" w:hAnsiTheme="majorHAnsi" w:cstheme="majorHAnsi"/>
          <w:b/>
          <w:bCs/>
          <w:sz w:val="24"/>
          <w:szCs w:val="24"/>
        </w:rPr>
      </w:pPr>
      <w:r w:rsidRPr="00D71ED1">
        <w:rPr>
          <w:rFonts w:asciiTheme="majorHAnsi" w:hAnsiTheme="majorHAnsi" w:cstheme="majorHAnsi"/>
          <w:b/>
          <w:bCs/>
          <w:sz w:val="24"/>
          <w:szCs w:val="24"/>
        </w:rPr>
        <w:t>Benedict E. Brunker</w:t>
      </w:r>
    </w:p>
    <w:p w14:paraId="00CAD38D" w14:textId="40D42F6F" w:rsidR="00FD478C" w:rsidRPr="00D71ED1" w:rsidRDefault="00D71ED1" w:rsidP="00FD478C">
      <w:pPr>
        <w:pStyle w:val="Subtitle"/>
        <w:rPr>
          <w:rFonts w:asciiTheme="majorHAnsi" w:hAnsiTheme="majorHAnsi" w:cstheme="majorHAnsi"/>
          <w:b/>
          <w:bCs/>
          <w:sz w:val="24"/>
          <w:szCs w:val="24"/>
        </w:rPr>
      </w:pPr>
      <w:r w:rsidRPr="00D71ED1">
        <w:rPr>
          <w:rFonts w:asciiTheme="majorHAnsi" w:hAnsiTheme="majorHAnsi" w:cstheme="majorHAnsi"/>
          <w:b/>
          <w:bCs/>
          <w:sz w:val="24"/>
          <w:szCs w:val="24"/>
        </w:rPr>
        <w:t>University of Technology Sydney</w:t>
      </w:r>
      <w:r w:rsidR="00FD478C" w:rsidRPr="00D71ED1">
        <w:rPr>
          <w:rFonts w:asciiTheme="majorHAnsi" w:hAnsiTheme="majorHAnsi" w:cstheme="majorHAnsi"/>
          <w:b/>
          <w:bCs/>
          <w:sz w:val="24"/>
          <w:szCs w:val="24"/>
        </w:rPr>
        <w:t xml:space="preserve"> </w:t>
      </w:r>
    </w:p>
    <w:p w14:paraId="00227004" w14:textId="1F30811E" w:rsidR="00FD478C" w:rsidRPr="00D71ED1" w:rsidRDefault="00D71ED1" w:rsidP="00FD478C">
      <w:pPr>
        <w:pStyle w:val="Subtitle"/>
        <w:rPr>
          <w:rFonts w:asciiTheme="majorHAnsi" w:hAnsiTheme="majorHAnsi" w:cstheme="majorHAnsi"/>
          <w:b/>
          <w:bCs/>
          <w:sz w:val="24"/>
          <w:szCs w:val="24"/>
        </w:rPr>
      </w:pPr>
      <w:r w:rsidRPr="00D71ED1">
        <w:rPr>
          <w:rFonts w:asciiTheme="majorHAnsi" w:hAnsiTheme="majorHAnsi" w:cstheme="majorHAnsi"/>
          <w:b/>
          <w:bCs/>
          <w:sz w:val="24"/>
          <w:szCs w:val="24"/>
        </w:rPr>
        <w:t>42913:</w:t>
      </w:r>
      <w:r w:rsidR="00FD478C" w:rsidRPr="00D71ED1">
        <w:rPr>
          <w:rFonts w:asciiTheme="majorHAnsi" w:hAnsiTheme="majorHAnsi" w:cstheme="majorHAnsi"/>
          <w:b/>
          <w:bCs/>
          <w:sz w:val="24"/>
          <w:szCs w:val="24"/>
        </w:rPr>
        <w:t xml:space="preserve"> </w:t>
      </w:r>
      <w:r w:rsidRPr="00D71ED1">
        <w:rPr>
          <w:rFonts w:asciiTheme="majorHAnsi" w:hAnsiTheme="majorHAnsi" w:cstheme="majorHAnsi"/>
          <w:b/>
          <w:bCs/>
          <w:sz w:val="24"/>
          <w:szCs w:val="24"/>
        </w:rPr>
        <w:t>Social and Information Network Analysis</w:t>
      </w:r>
      <w:r w:rsidR="00FD478C" w:rsidRPr="00D71ED1">
        <w:rPr>
          <w:rFonts w:asciiTheme="majorHAnsi" w:hAnsiTheme="majorHAnsi" w:cstheme="majorHAnsi"/>
          <w:b/>
          <w:bCs/>
          <w:sz w:val="24"/>
          <w:szCs w:val="24"/>
        </w:rPr>
        <w:t xml:space="preserve"> </w:t>
      </w:r>
    </w:p>
    <w:p w14:paraId="442FE7E0" w14:textId="77777777" w:rsidR="576062CF" w:rsidRDefault="576062CF" w:rsidP="00DF3215"/>
    <w:p w14:paraId="7CDF57F8" w14:textId="77777777" w:rsidR="717E282B" w:rsidRDefault="717E282B" w:rsidP="00DF3215"/>
    <w:p w14:paraId="1F3EC67F" w14:textId="77777777" w:rsidR="717E282B" w:rsidRDefault="717E282B" w:rsidP="00DF3215"/>
    <w:p w14:paraId="4651C449" w14:textId="77777777" w:rsidR="717E282B" w:rsidRDefault="717E282B" w:rsidP="00DF3215"/>
    <w:p w14:paraId="49E40FAB" w14:textId="77777777" w:rsidR="717E282B" w:rsidRDefault="717E282B" w:rsidP="00DF3215"/>
    <w:p w14:paraId="4D39E338" w14:textId="77777777" w:rsidR="709762D6" w:rsidRDefault="709762D6" w:rsidP="00DF3215"/>
    <w:p w14:paraId="40CEBBDA" w14:textId="77777777" w:rsidR="709762D6" w:rsidRDefault="709762D6" w:rsidP="00DF3215"/>
    <w:p w14:paraId="5609723C" w14:textId="77777777" w:rsidR="717E282B" w:rsidRDefault="717E282B" w:rsidP="00DF3215"/>
    <w:p w14:paraId="4370520C" w14:textId="77777777" w:rsidR="5643BF48" w:rsidRDefault="5643BF48" w:rsidP="00DF3215"/>
    <w:p w14:paraId="47085F90" w14:textId="77777777" w:rsidR="733B038C" w:rsidRDefault="733B038C" w:rsidP="00DF3215"/>
    <w:p w14:paraId="274702E9" w14:textId="77777777" w:rsidR="717E282B" w:rsidRDefault="717E282B" w:rsidP="00DF3215"/>
    <w:p w14:paraId="6A477830" w14:textId="77777777" w:rsidR="576062CF" w:rsidRDefault="00000000" w:rsidP="00FD478C">
      <w:pPr>
        <w:pStyle w:val="SectionTitle"/>
      </w:pPr>
      <w:sdt>
        <w:sdtPr>
          <w:id w:val="961846934"/>
          <w:placeholder>
            <w:docPart w:val="B89B8471538E4A308C6B67052BAA845F"/>
          </w:placeholder>
          <w:temporary/>
          <w:showingPlcHdr/>
          <w15:appearance w15:val="hidden"/>
        </w:sdtPr>
        <w:sdtContent>
          <w:r w:rsidR="00FD478C" w:rsidRPr="576062CF">
            <w:t>Author Note</w:t>
          </w:r>
        </w:sdtContent>
      </w:sdt>
      <w:r w:rsidR="00FD478C" w:rsidRPr="00FD478C">
        <w:t xml:space="preserve"> </w:t>
      </w:r>
    </w:p>
    <w:p w14:paraId="52DAB795" w14:textId="77777777" w:rsidR="00FD478C" w:rsidRDefault="00000000" w:rsidP="007D4A2B">
      <w:sdt>
        <w:sdtPr>
          <w:id w:val="909196015"/>
          <w:placeholder>
            <w:docPart w:val="8DB96AF767824219AD499D247E205DB1"/>
          </w:placeholder>
          <w:temporary/>
          <w:showingPlcHdr/>
          <w15:appearance w15:val="hidden"/>
        </w:sdtPr>
        <w:sdtContent>
          <w:r w:rsidR="00FD478C">
            <w:t>Include any grant/funding information and a complete correspondence address.</w:t>
          </w:r>
        </w:sdtContent>
      </w:sdt>
      <w:r w:rsidR="00FD478C" w:rsidRPr="00FD478C">
        <w:t xml:space="preserve"> </w:t>
      </w:r>
    </w:p>
    <w:p w14:paraId="2BC1A96B" w14:textId="77777777" w:rsidR="576062CF" w:rsidRDefault="576062CF" w:rsidP="576062CF">
      <w:r>
        <w:lastRenderedPageBreak/>
        <w:br w:type="page"/>
      </w:r>
    </w:p>
    <w:p w14:paraId="3F8D42FD" w14:textId="77777777" w:rsidR="00904DBE" w:rsidRDefault="00000000" w:rsidP="00904DBE">
      <w:pPr>
        <w:pStyle w:val="SectionTitle"/>
      </w:pPr>
      <w:sdt>
        <w:sdtPr>
          <w:id w:val="-1254123792"/>
          <w:placeholder>
            <w:docPart w:val="9910E61C5D5648A4B69D82F979E3C386"/>
          </w:placeholder>
          <w:temporary/>
          <w:showingPlcHdr/>
          <w15:appearance w15:val="hidden"/>
        </w:sdtPr>
        <w:sdtContent>
          <w:r w:rsidR="00904DBE" w:rsidRPr="576062CF">
            <w:t>Abstract</w:t>
          </w:r>
        </w:sdtContent>
      </w:sdt>
      <w:r w:rsidR="00904DBE" w:rsidRPr="00FD478C">
        <w:t xml:space="preserve"> </w:t>
      </w:r>
    </w:p>
    <w:p w14:paraId="294FCAF0" w14:textId="77777777" w:rsidR="576062CF" w:rsidRDefault="00000000" w:rsidP="007D4A2B">
      <w:pPr>
        <w:pStyle w:val="NoIndent"/>
      </w:pPr>
      <w:sdt>
        <w:sdtPr>
          <w:id w:val="4878994"/>
          <w:placeholder>
            <w:docPart w:val="C6E406214DA04F9982F84BEA88DC4AE7"/>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r w:rsidR="72E609EB">
        <w:t xml:space="preserve"> </w:t>
      </w:r>
    </w:p>
    <w:p w14:paraId="752929A8" w14:textId="77777777" w:rsidR="576062CF" w:rsidRDefault="00000000" w:rsidP="00500997">
      <w:sdt>
        <w:sdtPr>
          <w:rPr>
            <w:rStyle w:val="Emphasis"/>
          </w:rPr>
          <w:id w:val="1557668240"/>
          <w:placeholder>
            <w:docPart w:val="BC1C25AE3C414D6B865766BFFEAB3B9B"/>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61371FED1A3A4F6F89CE538AFD24ACE5"/>
          </w:placeholder>
          <w:temporary/>
          <w:showingPlcHdr/>
          <w15:appearance w15:val="hidden"/>
        </w:sdtPr>
        <w:sdtEndPr>
          <w:rPr>
            <w:rStyle w:val="Emphasis"/>
            <w:i/>
            <w:iCs/>
          </w:rPr>
        </w:sdtEndPr>
        <w:sdtContent>
          <w:r w:rsidR="00500997">
            <w:t>Add keywords here.</w:t>
          </w:r>
        </w:sdtContent>
      </w:sdt>
    </w:p>
    <w:p w14:paraId="47301561" w14:textId="77777777" w:rsidR="576062CF" w:rsidRDefault="576062CF">
      <w:r>
        <w:br w:type="page"/>
      </w:r>
    </w:p>
    <w:p w14:paraId="1AB1141D" w14:textId="3DF80D9B" w:rsidR="00500997" w:rsidRPr="000D56AA" w:rsidRDefault="00D71ED1" w:rsidP="000D56AA">
      <w:pPr>
        <w:pStyle w:val="Heading1"/>
      </w:pPr>
      <w:r w:rsidRPr="000D56AA">
        <w:lastRenderedPageBreak/>
        <w:t>Using Large Language Models to Justify Product Recommendations</w:t>
      </w:r>
    </w:p>
    <w:p w14:paraId="09F8B6AA" w14:textId="3C258559" w:rsidR="00D71ED1" w:rsidRPr="005F7798" w:rsidRDefault="00D71ED1" w:rsidP="576062CF">
      <w:pPr>
        <w:rPr>
          <w:b/>
          <w:bCs/>
        </w:rPr>
      </w:pPr>
      <w:r>
        <w:t xml:space="preserve">Large Language Models (LLMs) have transformed </w:t>
      </w:r>
      <w:r w:rsidR="005F7798">
        <w:t>the field of computer science, and indeed the wider world,</w:t>
      </w:r>
      <w:r>
        <w:t xml:space="preserve"> since the introduction of Generative Pre-trained Transformers (GPTs) (Radford et al., 2018) precipitated a revolution in natural language understanding and generation. </w:t>
      </w:r>
      <w:r w:rsidR="005F7798">
        <w:t xml:space="preserve">Network analysis is no exception, with researchers leveraging LLMs to improve graph-based classification (He et al., 2024), </w:t>
      </w:r>
      <w:r w:rsidR="005F7798">
        <w:rPr>
          <w:b/>
          <w:bCs/>
        </w:rPr>
        <w:t xml:space="preserve">[further citations and examples would be useful here] </w:t>
      </w:r>
    </w:p>
    <w:p w14:paraId="0C75C53D" w14:textId="06796993" w:rsidR="000D56AA" w:rsidRDefault="000D56AA" w:rsidP="576062CF">
      <w:r>
        <w:t xml:space="preserve">This paper explores possibilities for the use of LLMs in generating customized user </w:t>
      </w:r>
      <w:r>
        <w:rPr>
          <w:i/>
          <w:iCs/>
        </w:rPr>
        <w:t xml:space="preserve">justifications </w:t>
      </w:r>
      <w:r>
        <w:t xml:space="preserve">for recommendation systems. We integrate LLMs into the architecture of a traditional recommendation system by collating information most relevant to the recommendation and using it to prompt an LLM to generate a tip that specifically addresses </w:t>
      </w:r>
      <w:r w:rsidRPr="000D56AA">
        <w:rPr>
          <w:i/>
          <w:iCs/>
        </w:rPr>
        <w:t>why a particular user</w:t>
      </w:r>
      <w:r>
        <w:t xml:space="preserve"> is recommended a </w:t>
      </w:r>
      <w:r w:rsidRPr="000D56AA">
        <w:rPr>
          <w:i/>
          <w:iCs/>
        </w:rPr>
        <w:t>particular product.</w:t>
      </w:r>
      <w:r>
        <w:t xml:space="preserve"> </w:t>
      </w:r>
    </w:p>
    <w:p w14:paraId="3DEA31D5" w14:textId="77777777" w:rsidR="000D56AA" w:rsidRDefault="000D56AA" w:rsidP="576062CF"/>
    <w:p w14:paraId="7156CCFC" w14:textId="647AD111" w:rsidR="000D56AA" w:rsidRDefault="000D56AA" w:rsidP="000D56AA">
      <w:pPr>
        <w:pStyle w:val="Heading1"/>
      </w:pPr>
      <w:r>
        <w:t xml:space="preserve">Previous Work </w:t>
      </w:r>
    </w:p>
    <w:p w14:paraId="7A577A6D" w14:textId="083B39B0" w:rsidR="000D56AA" w:rsidRDefault="003E60F6" w:rsidP="000D56AA">
      <w:r>
        <w:t xml:space="preserve">Ni, Li &amp; McAuley (2019) used </w:t>
      </w:r>
      <w:r w:rsidRPr="003E60F6">
        <w:rPr>
          <w:i/>
          <w:iCs/>
        </w:rPr>
        <w:t>Language Models</w:t>
      </w:r>
      <w:r>
        <w:t xml:space="preserve"> (LMs) to generate </w:t>
      </w:r>
      <w:r>
        <w:rPr>
          <w:i/>
          <w:iCs/>
        </w:rPr>
        <w:t xml:space="preserve">recommendation justifications </w:t>
      </w:r>
      <w:r>
        <w:t xml:space="preserve">by extracting “review segments which justify users’ intentions”. They distinguished recommendation </w:t>
      </w:r>
      <w:r>
        <w:rPr>
          <w:i/>
          <w:iCs/>
        </w:rPr>
        <w:t xml:space="preserve">justifications </w:t>
      </w:r>
      <w:r>
        <w:t xml:space="preserve">from </w:t>
      </w:r>
      <w:r>
        <w:rPr>
          <w:i/>
          <w:iCs/>
        </w:rPr>
        <w:t xml:space="preserve">tips, </w:t>
      </w:r>
      <w:r>
        <w:t xml:space="preserve">“a form of </w:t>
      </w:r>
      <w:r>
        <w:rPr>
          <w:i/>
          <w:iCs/>
        </w:rPr>
        <w:t xml:space="preserve">explanation </w:t>
      </w:r>
      <w:r>
        <w:t>as to why a recommendation might match a user’s interests” (p.</w:t>
      </w:r>
      <w:r w:rsidR="00742C54">
        <w:t>1)</w:t>
      </w:r>
      <w:r>
        <w:t xml:space="preserve">, which </w:t>
      </w:r>
      <w:r w:rsidR="00742C54">
        <w:t xml:space="preserve">had been the focus of earlier work. This work was published before LLMs had become widely available for practical use, which motivated us to explore whether richer justifications could be generated by the current generation of freely available LLMs. </w:t>
      </w:r>
    </w:p>
    <w:p w14:paraId="7A93093D" w14:textId="4BBF359D" w:rsidR="00742C54" w:rsidRDefault="00742C54" w:rsidP="000D56AA">
      <w:r>
        <w:t xml:space="preserve">He et al. (2024) used LLMs to generate text attributes that could enrich the feature sets of Text-Attributed Graphs (TAGs) and thereby improve the performance of graph-based models like Graph Neural Networks (GNNs). </w:t>
      </w:r>
      <w:r w:rsidR="002A1F73">
        <w:t xml:space="preserve">The authors prompted LLMs to classify academic papers in citation network datasets. They then encoded the LLMs’ classifications and their </w:t>
      </w:r>
      <w:r w:rsidR="002A1F73">
        <w:rPr>
          <w:i/>
          <w:iCs/>
        </w:rPr>
        <w:t xml:space="preserve">explanations </w:t>
      </w:r>
      <w:r w:rsidR="002A1F73">
        <w:t xml:space="preserve">of their classifications into features that could be combined with other structural network features as inputs for </w:t>
      </w:r>
      <w:proofErr w:type="gramStart"/>
      <w:r w:rsidR="002A1F73">
        <w:t>a GNN</w:t>
      </w:r>
      <w:proofErr w:type="gramEnd"/>
      <w:r w:rsidR="002A1F73">
        <w:t xml:space="preserve">. This </w:t>
      </w:r>
      <w:r w:rsidR="002A1F73">
        <w:lastRenderedPageBreak/>
        <w:t xml:space="preserve">combined approach proved more powerful than either classification with LLMs alone or GNN classification. </w:t>
      </w:r>
    </w:p>
    <w:p w14:paraId="45E7F137" w14:textId="77777777" w:rsidR="005F7798" w:rsidRPr="003E60F6" w:rsidRDefault="005F7798" w:rsidP="000D56AA"/>
    <w:p w14:paraId="3B926EF3" w14:textId="73F39173" w:rsidR="000D56AA" w:rsidRDefault="005F7798" w:rsidP="005F7798">
      <w:pPr>
        <w:pStyle w:val="Heading1"/>
      </w:pPr>
      <w:r>
        <w:t xml:space="preserve">Methodology </w:t>
      </w:r>
    </w:p>
    <w:p w14:paraId="7A0F1B66" w14:textId="15676CFF" w:rsidR="005F7798" w:rsidRDefault="005F7798" w:rsidP="005F7798">
      <w:pPr>
        <w:pStyle w:val="Heading2"/>
        <w:rPr>
          <w:sz w:val="28"/>
          <w:szCs w:val="28"/>
        </w:rPr>
      </w:pPr>
      <w:r w:rsidRPr="005F7798">
        <w:rPr>
          <w:sz w:val="28"/>
          <w:szCs w:val="28"/>
        </w:rPr>
        <w:t xml:space="preserve">Data </w:t>
      </w:r>
    </w:p>
    <w:p w14:paraId="01D275B0" w14:textId="7D2AC84F" w:rsidR="005F7798" w:rsidRDefault="005F7798" w:rsidP="005F7798">
      <w:r>
        <w:t xml:space="preserve">Our data is taken from </w:t>
      </w:r>
      <w:r>
        <w:rPr>
          <w:i/>
          <w:iCs/>
        </w:rPr>
        <w:t xml:space="preserve">Amazon </w:t>
      </w:r>
      <w:r w:rsidR="001118FC">
        <w:rPr>
          <w:i/>
          <w:iCs/>
        </w:rPr>
        <w:t xml:space="preserve">Review Data (2018) </w:t>
      </w:r>
      <w:r>
        <w:t>(</w:t>
      </w:r>
      <w:r w:rsidR="001118FC">
        <w:t>Ni</w:t>
      </w:r>
      <w:r>
        <w:t xml:space="preserve"> et al., 201</w:t>
      </w:r>
      <w:r w:rsidR="001118FC">
        <w:t xml:space="preserve">9). We selected a relatively small sub-set of the overall database, limited to reviews of Musical Instruments, reduced to 5-cores, that is, users and items who have at least 5 reviews each. This leaves 231, 392 reviews in total. The reviews are structured as loose JSONs, with the following possible fields: </w:t>
      </w:r>
    </w:p>
    <w:tbl>
      <w:tblPr>
        <w:tblStyle w:val="PlainTable4"/>
        <w:tblW w:w="0" w:type="auto"/>
        <w:tblLook w:val="04A0" w:firstRow="1" w:lastRow="0" w:firstColumn="1" w:lastColumn="0" w:noHBand="0" w:noVBand="1"/>
      </w:tblPr>
      <w:tblGrid>
        <w:gridCol w:w="1549"/>
        <w:gridCol w:w="1286"/>
        <w:gridCol w:w="2835"/>
        <w:gridCol w:w="3690"/>
      </w:tblGrid>
      <w:tr w:rsidR="005504A1" w14:paraId="7EB40B01" w14:textId="77777777" w:rsidTr="00550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76F02A02" w14:textId="393E1FB3" w:rsidR="005504A1" w:rsidRPr="005504A1" w:rsidRDefault="005504A1" w:rsidP="576062CF">
            <w:pPr>
              <w:ind w:firstLine="0"/>
            </w:pPr>
            <w:r>
              <w:t>Field</w:t>
            </w:r>
          </w:p>
        </w:tc>
        <w:tc>
          <w:tcPr>
            <w:tcW w:w="1286" w:type="dxa"/>
          </w:tcPr>
          <w:p w14:paraId="6834C142" w14:textId="33449079" w:rsidR="005504A1" w:rsidRPr="005504A1" w:rsidRDefault="005504A1" w:rsidP="576062CF">
            <w:pPr>
              <w:ind w:firstLine="0"/>
              <w:cnfStyle w:val="100000000000" w:firstRow="1" w:lastRow="0" w:firstColumn="0" w:lastColumn="0" w:oddVBand="0" w:evenVBand="0" w:oddHBand="0" w:evenHBand="0" w:firstRowFirstColumn="0" w:firstRowLastColumn="0" w:lastRowFirstColumn="0" w:lastRowLastColumn="0"/>
            </w:pPr>
            <w:r>
              <w:t>Data Type</w:t>
            </w:r>
          </w:p>
        </w:tc>
        <w:tc>
          <w:tcPr>
            <w:tcW w:w="2835" w:type="dxa"/>
          </w:tcPr>
          <w:p w14:paraId="76887AEC" w14:textId="4D7A4EFB" w:rsidR="005504A1" w:rsidRDefault="005504A1" w:rsidP="576062CF">
            <w:pPr>
              <w:ind w:firstLine="0"/>
              <w:cnfStyle w:val="100000000000" w:firstRow="1" w:lastRow="0" w:firstColumn="0" w:lastColumn="0" w:oddVBand="0" w:evenVBand="0" w:oddHBand="0" w:evenHBand="0" w:firstRowFirstColumn="0" w:firstRowLastColumn="0" w:lastRowFirstColumn="0" w:lastRowLastColumn="0"/>
            </w:pPr>
            <w:r>
              <w:t>Description</w:t>
            </w:r>
          </w:p>
        </w:tc>
        <w:tc>
          <w:tcPr>
            <w:tcW w:w="3690" w:type="dxa"/>
          </w:tcPr>
          <w:p w14:paraId="6CE094A9" w14:textId="2E082EB8" w:rsidR="005504A1" w:rsidRDefault="005504A1" w:rsidP="576062CF">
            <w:pPr>
              <w:ind w:firstLine="0"/>
              <w:cnfStyle w:val="100000000000" w:firstRow="1" w:lastRow="0" w:firstColumn="0" w:lastColumn="0" w:oddVBand="0" w:evenVBand="0" w:oddHBand="0" w:evenHBand="0" w:firstRowFirstColumn="0" w:firstRowLastColumn="0" w:lastRowFirstColumn="0" w:lastRowLastColumn="0"/>
            </w:pPr>
            <w:r>
              <w:t>Example</w:t>
            </w:r>
          </w:p>
        </w:tc>
      </w:tr>
      <w:tr w:rsidR="005504A1" w14:paraId="367F85B6" w14:textId="77777777" w:rsidTr="00550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5C17300E" w14:textId="770F5EB2" w:rsidR="005504A1" w:rsidRPr="005504A1" w:rsidRDefault="005504A1" w:rsidP="576062CF">
            <w:pPr>
              <w:ind w:firstLine="0"/>
              <w:rPr>
                <w:b w:val="0"/>
                <w:bCs w:val="0"/>
              </w:rPr>
            </w:pPr>
            <w:proofErr w:type="spellStart"/>
            <w:r>
              <w:rPr>
                <w:b w:val="0"/>
                <w:bCs w:val="0"/>
              </w:rPr>
              <w:t>reviewerID</w:t>
            </w:r>
            <w:proofErr w:type="spellEnd"/>
          </w:p>
        </w:tc>
        <w:tc>
          <w:tcPr>
            <w:tcW w:w="1286" w:type="dxa"/>
          </w:tcPr>
          <w:p w14:paraId="16F203C1" w14:textId="7ADE1BE9"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r>
              <w:t>String</w:t>
            </w:r>
          </w:p>
        </w:tc>
        <w:tc>
          <w:tcPr>
            <w:tcW w:w="2835" w:type="dxa"/>
          </w:tcPr>
          <w:p w14:paraId="009B6B52" w14:textId="58F9A4D6"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r>
              <w:t>Unique identifier of reviewer</w:t>
            </w:r>
          </w:p>
        </w:tc>
        <w:tc>
          <w:tcPr>
            <w:tcW w:w="3690" w:type="dxa"/>
          </w:tcPr>
          <w:p w14:paraId="6570E148" w14:textId="77777777"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p>
        </w:tc>
      </w:tr>
      <w:tr w:rsidR="005504A1" w14:paraId="0E3141B7" w14:textId="77777777" w:rsidTr="005504A1">
        <w:tc>
          <w:tcPr>
            <w:cnfStyle w:val="001000000000" w:firstRow="0" w:lastRow="0" w:firstColumn="1" w:lastColumn="0" w:oddVBand="0" w:evenVBand="0" w:oddHBand="0" w:evenHBand="0" w:firstRowFirstColumn="0" w:firstRowLastColumn="0" w:lastRowFirstColumn="0" w:lastRowLastColumn="0"/>
            <w:tcW w:w="1549" w:type="dxa"/>
          </w:tcPr>
          <w:p w14:paraId="55397467" w14:textId="307A0EDD" w:rsidR="005504A1" w:rsidRPr="005504A1" w:rsidRDefault="005504A1" w:rsidP="576062CF">
            <w:pPr>
              <w:ind w:firstLine="0"/>
              <w:rPr>
                <w:b w:val="0"/>
                <w:bCs w:val="0"/>
              </w:rPr>
            </w:pPr>
            <w:proofErr w:type="spellStart"/>
            <w:r>
              <w:rPr>
                <w:b w:val="0"/>
                <w:bCs w:val="0"/>
              </w:rPr>
              <w:t>reviewerName</w:t>
            </w:r>
            <w:proofErr w:type="spellEnd"/>
          </w:p>
        </w:tc>
        <w:tc>
          <w:tcPr>
            <w:tcW w:w="1286" w:type="dxa"/>
          </w:tcPr>
          <w:p w14:paraId="150905AB" w14:textId="1F433D4B" w:rsidR="005504A1" w:rsidRDefault="005504A1" w:rsidP="576062CF">
            <w:pPr>
              <w:ind w:firstLine="0"/>
              <w:cnfStyle w:val="000000000000" w:firstRow="0" w:lastRow="0" w:firstColumn="0" w:lastColumn="0" w:oddVBand="0" w:evenVBand="0" w:oddHBand="0" w:evenHBand="0" w:firstRowFirstColumn="0" w:firstRowLastColumn="0" w:lastRowFirstColumn="0" w:lastRowLastColumn="0"/>
            </w:pPr>
            <w:r>
              <w:t>String</w:t>
            </w:r>
          </w:p>
        </w:tc>
        <w:tc>
          <w:tcPr>
            <w:tcW w:w="2835" w:type="dxa"/>
          </w:tcPr>
          <w:p w14:paraId="183372BB" w14:textId="5746AC3A" w:rsidR="005504A1" w:rsidRDefault="005504A1" w:rsidP="576062CF">
            <w:pPr>
              <w:ind w:firstLine="0"/>
              <w:cnfStyle w:val="000000000000" w:firstRow="0" w:lastRow="0" w:firstColumn="0" w:lastColumn="0" w:oddVBand="0" w:evenVBand="0" w:oddHBand="0" w:evenHBand="0" w:firstRowFirstColumn="0" w:firstRowLastColumn="0" w:lastRowFirstColumn="0" w:lastRowLastColumn="0"/>
            </w:pPr>
            <w:r>
              <w:t>Name of reviewer</w:t>
            </w:r>
          </w:p>
        </w:tc>
        <w:tc>
          <w:tcPr>
            <w:tcW w:w="3690" w:type="dxa"/>
          </w:tcPr>
          <w:p w14:paraId="08C52536" w14:textId="77777777" w:rsidR="005504A1" w:rsidRDefault="005504A1" w:rsidP="576062CF">
            <w:pPr>
              <w:ind w:firstLine="0"/>
              <w:cnfStyle w:val="000000000000" w:firstRow="0" w:lastRow="0" w:firstColumn="0" w:lastColumn="0" w:oddVBand="0" w:evenVBand="0" w:oddHBand="0" w:evenHBand="0" w:firstRowFirstColumn="0" w:firstRowLastColumn="0" w:lastRowFirstColumn="0" w:lastRowLastColumn="0"/>
            </w:pPr>
          </w:p>
        </w:tc>
      </w:tr>
      <w:tr w:rsidR="005504A1" w14:paraId="45D31F0B" w14:textId="77777777" w:rsidTr="00550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12B2CCB2" w14:textId="2AE352E5" w:rsidR="005504A1" w:rsidRPr="005504A1" w:rsidRDefault="005504A1" w:rsidP="576062CF">
            <w:pPr>
              <w:ind w:firstLine="0"/>
              <w:rPr>
                <w:b w:val="0"/>
                <w:bCs w:val="0"/>
              </w:rPr>
            </w:pPr>
            <w:proofErr w:type="spellStart"/>
            <w:r>
              <w:rPr>
                <w:b w:val="0"/>
                <w:bCs w:val="0"/>
              </w:rPr>
              <w:t>asin</w:t>
            </w:r>
            <w:proofErr w:type="spellEnd"/>
          </w:p>
        </w:tc>
        <w:tc>
          <w:tcPr>
            <w:tcW w:w="1286" w:type="dxa"/>
          </w:tcPr>
          <w:p w14:paraId="0FF41596" w14:textId="2B00B571"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r>
              <w:t>String</w:t>
            </w:r>
          </w:p>
        </w:tc>
        <w:tc>
          <w:tcPr>
            <w:tcW w:w="2835" w:type="dxa"/>
          </w:tcPr>
          <w:p w14:paraId="70637984" w14:textId="03F54BF4"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r>
              <w:t>Unique identifier of product</w:t>
            </w:r>
          </w:p>
        </w:tc>
        <w:tc>
          <w:tcPr>
            <w:tcW w:w="3690" w:type="dxa"/>
          </w:tcPr>
          <w:p w14:paraId="3339A747" w14:textId="77777777"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p>
        </w:tc>
      </w:tr>
      <w:tr w:rsidR="005504A1" w14:paraId="5BE5F9B9" w14:textId="77777777" w:rsidTr="005504A1">
        <w:tc>
          <w:tcPr>
            <w:cnfStyle w:val="001000000000" w:firstRow="0" w:lastRow="0" w:firstColumn="1" w:lastColumn="0" w:oddVBand="0" w:evenVBand="0" w:oddHBand="0" w:evenHBand="0" w:firstRowFirstColumn="0" w:firstRowLastColumn="0" w:lastRowFirstColumn="0" w:lastRowLastColumn="0"/>
            <w:tcW w:w="1549" w:type="dxa"/>
          </w:tcPr>
          <w:p w14:paraId="4F5AB114" w14:textId="77777777" w:rsidR="005504A1" w:rsidRDefault="005504A1" w:rsidP="576062CF">
            <w:pPr>
              <w:ind w:firstLine="0"/>
            </w:pPr>
          </w:p>
        </w:tc>
        <w:tc>
          <w:tcPr>
            <w:tcW w:w="1286" w:type="dxa"/>
          </w:tcPr>
          <w:p w14:paraId="1459D6F1" w14:textId="77777777" w:rsidR="005504A1" w:rsidRDefault="005504A1" w:rsidP="576062CF">
            <w:pPr>
              <w:ind w:firstLine="0"/>
              <w:cnfStyle w:val="000000000000" w:firstRow="0" w:lastRow="0" w:firstColumn="0" w:lastColumn="0" w:oddVBand="0" w:evenVBand="0" w:oddHBand="0" w:evenHBand="0" w:firstRowFirstColumn="0" w:firstRowLastColumn="0" w:lastRowFirstColumn="0" w:lastRowLastColumn="0"/>
            </w:pPr>
          </w:p>
        </w:tc>
        <w:tc>
          <w:tcPr>
            <w:tcW w:w="2835" w:type="dxa"/>
          </w:tcPr>
          <w:p w14:paraId="65481C10" w14:textId="21ECCBF9" w:rsidR="005504A1" w:rsidRDefault="005504A1" w:rsidP="576062CF">
            <w:pPr>
              <w:ind w:firstLine="0"/>
              <w:cnfStyle w:val="000000000000" w:firstRow="0" w:lastRow="0" w:firstColumn="0" w:lastColumn="0" w:oddVBand="0" w:evenVBand="0" w:oddHBand="0" w:evenHBand="0" w:firstRowFirstColumn="0" w:firstRowLastColumn="0" w:lastRowFirstColumn="0" w:lastRowLastColumn="0"/>
            </w:pPr>
          </w:p>
        </w:tc>
        <w:tc>
          <w:tcPr>
            <w:tcW w:w="3690" w:type="dxa"/>
          </w:tcPr>
          <w:p w14:paraId="1A697CD0" w14:textId="77777777" w:rsidR="005504A1" w:rsidRDefault="005504A1" w:rsidP="576062CF">
            <w:pPr>
              <w:ind w:firstLine="0"/>
              <w:cnfStyle w:val="000000000000" w:firstRow="0" w:lastRow="0" w:firstColumn="0" w:lastColumn="0" w:oddVBand="0" w:evenVBand="0" w:oddHBand="0" w:evenHBand="0" w:firstRowFirstColumn="0" w:firstRowLastColumn="0" w:lastRowFirstColumn="0" w:lastRowLastColumn="0"/>
            </w:pPr>
          </w:p>
        </w:tc>
      </w:tr>
      <w:tr w:rsidR="005504A1" w14:paraId="11FF1C30" w14:textId="77777777" w:rsidTr="00550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20AA16F6" w14:textId="77777777" w:rsidR="005504A1" w:rsidRDefault="005504A1" w:rsidP="576062CF">
            <w:pPr>
              <w:ind w:firstLine="0"/>
            </w:pPr>
          </w:p>
        </w:tc>
        <w:tc>
          <w:tcPr>
            <w:tcW w:w="1286" w:type="dxa"/>
          </w:tcPr>
          <w:p w14:paraId="33FA7E56" w14:textId="77777777"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p>
        </w:tc>
        <w:tc>
          <w:tcPr>
            <w:tcW w:w="2835" w:type="dxa"/>
          </w:tcPr>
          <w:p w14:paraId="383F8C4C" w14:textId="559799F7"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p>
        </w:tc>
        <w:tc>
          <w:tcPr>
            <w:tcW w:w="3690" w:type="dxa"/>
          </w:tcPr>
          <w:p w14:paraId="78F60A89" w14:textId="77777777" w:rsidR="005504A1" w:rsidRDefault="005504A1" w:rsidP="576062CF">
            <w:pPr>
              <w:ind w:firstLine="0"/>
              <w:cnfStyle w:val="000000100000" w:firstRow="0" w:lastRow="0" w:firstColumn="0" w:lastColumn="0" w:oddVBand="0" w:evenVBand="0" w:oddHBand="1" w:evenHBand="0" w:firstRowFirstColumn="0" w:firstRowLastColumn="0" w:lastRowFirstColumn="0" w:lastRowLastColumn="0"/>
            </w:pPr>
          </w:p>
        </w:tc>
      </w:tr>
    </w:tbl>
    <w:p w14:paraId="165D6944" w14:textId="3C4BC0E9" w:rsidR="576062CF" w:rsidRDefault="576062CF" w:rsidP="576062CF"/>
    <w:p w14:paraId="13347128" w14:textId="77777777" w:rsidR="576062CF" w:rsidRDefault="00000000" w:rsidP="00FA4C9E">
      <w:pPr>
        <w:pStyle w:val="SectionTitle"/>
      </w:pPr>
      <w:sdt>
        <w:sdtPr>
          <w:id w:val="682713825"/>
          <w:placeholder>
            <w:docPart w:val="21B7655269D54ADC9B70A77E9F17E55F"/>
          </w:placeholder>
          <w:temporary/>
          <w:showingPlcHdr/>
          <w15:appearance w15:val="hidden"/>
        </w:sdtPr>
        <w:sdtContent>
          <w:r w:rsidR="00FA4C9E" w:rsidRPr="576062CF">
            <w:t>References</w:t>
          </w:r>
        </w:sdtContent>
      </w:sdt>
      <w:r w:rsidR="576062CF" w:rsidRPr="576062CF">
        <w:t xml:space="preserve"> </w:t>
      </w:r>
    </w:p>
    <w:p w14:paraId="6A67AFC2" w14:textId="33252BD2" w:rsidR="001118FC" w:rsidRPr="001118FC" w:rsidRDefault="001118FC" w:rsidP="001118FC">
      <w:r>
        <w:t>Ni, J., Li, J., McAuley, J. (2019). ‘</w:t>
      </w:r>
      <w:r w:rsidRPr="001118FC">
        <w:t xml:space="preserve">Justifying recommendations using </w:t>
      </w:r>
      <w:proofErr w:type="gramStart"/>
      <w:r w:rsidRPr="001118FC">
        <w:t>distantly-labeled</w:t>
      </w:r>
      <w:proofErr w:type="gramEnd"/>
      <w:r w:rsidRPr="001118FC">
        <w:t xml:space="preserve"> reviews and fine-grained </w:t>
      </w:r>
      <w:proofErr w:type="gramStart"/>
      <w:r w:rsidRPr="001118FC">
        <w:t>aspects</w:t>
      </w:r>
      <w:r>
        <w:t>’</w:t>
      </w:r>
      <w:proofErr w:type="gramEnd"/>
      <w:r>
        <w:rPr>
          <w:i/>
          <w:iCs/>
        </w:rPr>
        <w:t xml:space="preserve">. EMNLP, </w:t>
      </w:r>
      <w:r>
        <w:t xml:space="preserve">2019. </w:t>
      </w:r>
    </w:p>
    <w:p w14:paraId="5DE5CB12" w14:textId="77777777" w:rsidR="576062CF" w:rsidRPr="00530EF3" w:rsidRDefault="00000000" w:rsidP="00530EF3">
      <w:pPr>
        <w:pStyle w:val="References"/>
      </w:pPr>
      <w:sdt>
        <w:sdtPr>
          <w:id w:val="-558623481"/>
          <w:placeholder>
            <w:docPart w:val="BA08A047DB88466FA99D7C3893615233"/>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7EF7BB881C134DDBAAE11D239E42C7BD"/>
          </w:placeholder>
          <w:showingPlcHdr/>
          <w15:appearance w15:val="hidden"/>
        </w:sdtPr>
        <w:sdtContent>
          <w:r w:rsidR="00530EF3" w:rsidRPr="00530EF3">
            <w:rPr>
              <w:rStyle w:val="Emphasis"/>
            </w:rPr>
            <w:t>Journal Title</w:t>
          </w:r>
        </w:sdtContent>
      </w:sdt>
      <w:sdt>
        <w:sdtPr>
          <w:id w:val="942426849"/>
          <w:placeholder>
            <w:docPart w:val="27EA87E0488D4BCEACE39922DE666C6B"/>
          </w:placeholder>
          <w:showingPlcHdr/>
          <w15:appearance w15:val="hidden"/>
        </w:sdtPr>
        <w:sdtContent>
          <w:r w:rsidR="00530EF3" w:rsidRPr="00530EF3">
            <w:t>, Pages #-#. URL.</w:t>
          </w:r>
        </w:sdtContent>
      </w:sdt>
      <w:r w:rsidR="00530EF3" w:rsidRPr="00530EF3">
        <w:t xml:space="preserve"> </w:t>
      </w:r>
      <w:sdt>
        <w:sdtPr>
          <w:id w:val="494080928"/>
          <w:placeholder>
            <w:docPart w:val="44B7DA9ED8654701A2018E9E03BEED36"/>
          </w:placeholder>
          <w:showingPlcHdr/>
          <w15:appearance w15:val="hidden"/>
        </w:sdtPr>
        <w:sdtContent>
          <w:r w:rsidR="00530EF3" w:rsidRPr="72E609EB">
            <w:rPr>
              <w:color w:val="4472C4" w:themeColor="accent1"/>
              <w:u w:val="single"/>
            </w:rPr>
            <w:t>URL</w:t>
          </w:r>
          <w:r w:rsidR="00530EF3">
            <w:t>.</w:t>
          </w:r>
        </w:sdtContent>
      </w:sdt>
    </w:p>
    <w:p w14:paraId="53AC4C93" w14:textId="77777777" w:rsidR="00FA4C9E" w:rsidRPr="00530EF3" w:rsidRDefault="00000000" w:rsidP="00530EF3">
      <w:pPr>
        <w:pStyle w:val="References"/>
      </w:pPr>
      <w:sdt>
        <w:sdtPr>
          <w:id w:val="-935282349"/>
          <w:placeholder>
            <w:docPart w:val="7E8663E8C1B94E3995B33CC6D472990F"/>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DD19EE98DD9A442FAFE3345322D59EFD"/>
          </w:placeholder>
          <w:showingPlcHdr/>
          <w15:appearance w15:val="hidden"/>
        </w:sdtPr>
        <w:sdtContent>
          <w:r w:rsidR="00530EF3" w:rsidRPr="00530EF3">
            <w:rPr>
              <w:rStyle w:val="Emphasis"/>
            </w:rPr>
            <w:t>Book Title</w:t>
          </w:r>
        </w:sdtContent>
      </w:sdt>
      <w:sdt>
        <w:sdtPr>
          <w:id w:val="-1149664914"/>
          <w:placeholder>
            <w:docPart w:val="DD19EE98DD9A442FAFE3345322D59EFD"/>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E83E8911FDFC4437B21842C919ECBCDE"/>
          </w:placeholder>
          <w:showingPlcHdr/>
          <w15:appearance w15:val="hidden"/>
        </w:sdtPr>
        <w:sdtContent>
          <w:r w:rsidR="00530EF3" w:rsidRPr="72E609EB">
            <w:rPr>
              <w:color w:val="4472C4" w:themeColor="accent1"/>
              <w:u w:val="single"/>
            </w:rPr>
            <w:t>URL</w:t>
          </w:r>
          <w:r w:rsidR="00530EF3">
            <w:t>.</w:t>
          </w:r>
        </w:sdtContent>
      </w:sdt>
    </w:p>
    <w:p w14:paraId="140297D8" w14:textId="77777777" w:rsidR="576062CF" w:rsidRDefault="00000000" w:rsidP="00B5233A">
      <w:pPr>
        <w:pStyle w:val="References"/>
      </w:pPr>
      <w:sdt>
        <w:sdtPr>
          <w:id w:val="-1514138040"/>
          <w:placeholder>
            <w:docPart w:val="194CBF34770A45DA83754C9B1299932E"/>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19BFA46DF26C44ED9673B229F3F30ADF"/>
          </w:placeholder>
          <w:showingPlcHdr/>
          <w15:appearance w15:val="hidden"/>
        </w:sdtPr>
        <w:sdtContent>
          <w:r w:rsidR="00530EF3" w:rsidRPr="00530EF3">
            <w:rPr>
              <w:rStyle w:val="Emphasis"/>
            </w:rPr>
            <w:t>Report Title</w:t>
          </w:r>
        </w:sdtContent>
      </w:sdt>
      <w:sdt>
        <w:sdtPr>
          <w:id w:val="-375388076"/>
          <w:placeholder>
            <w:docPart w:val="19BFA46DF26C44ED9673B229F3F30ADF"/>
          </w:placeholder>
          <w:showingPlcHdr/>
          <w15:appearance w15:val="hidden"/>
        </w:sdtPr>
        <w:sdtContent>
          <w:r w:rsidR="00530EF3" w:rsidRPr="00530EF3">
            <w:rPr>
              <w:rStyle w:val="Emphasis"/>
            </w:rPr>
            <w:t>Report Title</w:t>
          </w:r>
        </w:sdtContent>
      </w:sdt>
      <w:r w:rsidR="00530EF3">
        <w:t xml:space="preserve"> </w:t>
      </w:r>
      <w:sdt>
        <w:sdtPr>
          <w:id w:val="91210718"/>
          <w:placeholder>
            <w:docPart w:val="9D863F3C13B24D7FB5EFBC44703A1D57"/>
          </w:placeholder>
          <w:showingPlcHdr/>
          <w15:appearance w15:val="hidden"/>
        </w:sdtPr>
        <w:sdtContent>
          <w:r w:rsidR="00530EF3" w:rsidRPr="72E609EB">
            <w:rPr>
              <w:color w:val="4472C4" w:themeColor="accent1"/>
              <w:u w:val="single"/>
            </w:rPr>
            <w:t>URL</w:t>
          </w:r>
          <w:r w:rsidR="00530EF3">
            <w:t>.</w:t>
          </w:r>
        </w:sdtContent>
      </w:sdt>
    </w:p>
    <w:p w14:paraId="4287F749" w14:textId="77777777" w:rsidR="576062CF" w:rsidRDefault="00000000" w:rsidP="00B5233A">
      <w:pPr>
        <w:pStyle w:val="References"/>
      </w:pPr>
      <w:sdt>
        <w:sdtPr>
          <w:id w:val="-1918858365"/>
          <w:placeholder>
            <w:docPart w:val="B1F9020385EC4F0F8C00EE319248DA01"/>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4DA79B99C9B64F1083EFD8A444DEA912"/>
          </w:placeholder>
          <w:showingPlcHdr/>
          <w15:appearance w15:val="hidden"/>
        </w:sdtPr>
        <w:sdtContent>
          <w:r w:rsidR="00530EF3" w:rsidRPr="00530EF3">
            <w:rPr>
              <w:rStyle w:val="Emphasis"/>
            </w:rPr>
            <w:t>Periodical.</w:t>
          </w:r>
        </w:sdtContent>
      </w:sdt>
      <w:sdt>
        <w:sdtPr>
          <w:id w:val="-1414775775"/>
          <w:placeholder>
            <w:docPart w:val="4DA79B99C9B64F1083EFD8A444DEA912"/>
          </w:placeholder>
          <w:showingPlcHdr/>
          <w15:appearance w15:val="hidden"/>
        </w:sdtPr>
        <w:sdtContent>
          <w:r w:rsidR="00530EF3" w:rsidRPr="00530EF3">
            <w:rPr>
              <w:rStyle w:val="Emphasis"/>
            </w:rPr>
            <w:t>Periodical.</w:t>
          </w:r>
        </w:sdtContent>
      </w:sdt>
    </w:p>
    <w:p w14:paraId="75267FBC" w14:textId="77777777" w:rsidR="576062CF" w:rsidRDefault="00000000" w:rsidP="00B5233A">
      <w:pPr>
        <w:pStyle w:val="References"/>
      </w:pPr>
      <w:sdt>
        <w:sdtPr>
          <w:id w:val="480818044"/>
          <w:placeholder>
            <w:docPart w:val="66B72FC0B9F24C72B1FC4C75ECD533B3"/>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36771D574344416097C289983E529C1B"/>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8089AE5B63B14248AD098B375E9149F3"/>
          </w:placeholder>
          <w:showingPlcHdr/>
          <w15:appearance w15:val="hidden"/>
        </w:sdtPr>
        <w:sdtContent>
          <w:r w:rsidR="00530EF3" w:rsidRPr="72E609EB">
            <w:rPr>
              <w:color w:val="4472C4" w:themeColor="accent1"/>
              <w:u w:val="single"/>
            </w:rPr>
            <w:t>URL</w:t>
          </w:r>
          <w:r w:rsidR="00530EF3">
            <w:t>.</w:t>
          </w:r>
        </w:sdtContent>
      </w:sdt>
    </w:p>
    <w:p w14:paraId="60FF55CB" w14:textId="77777777" w:rsidR="576062CF" w:rsidRDefault="576062CF">
      <w:r>
        <w:br w:type="page"/>
      </w:r>
    </w:p>
    <w:p w14:paraId="3E8B2862" w14:textId="77777777" w:rsidR="576062CF" w:rsidRDefault="00000000" w:rsidP="00FA4C9E">
      <w:pPr>
        <w:pStyle w:val="SectionTitle"/>
      </w:pPr>
      <w:sdt>
        <w:sdtPr>
          <w:id w:val="-1427563663"/>
          <w:placeholder>
            <w:docPart w:val="852C481BA0E04D0D802BCAC09A4B1BD5"/>
          </w:placeholder>
          <w:temporary/>
          <w:showingPlcHdr/>
          <w15:appearance w15:val="hidden"/>
        </w:sdtPr>
        <w:sdtContent>
          <w:r w:rsidR="00727711">
            <w:t>Footnotes</w:t>
          </w:r>
        </w:sdtContent>
      </w:sdt>
      <w:r w:rsidR="576062CF" w:rsidRPr="576062CF">
        <w:t xml:space="preserve"> </w:t>
      </w:r>
    </w:p>
    <w:p w14:paraId="7B99170F" w14:textId="77777777" w:rsidR="576062CF" w:rsidRDefault="00000000" w:rsidP="576062CF">
      <w:sdt>
        <w:sdtPr>
          <w:rPr>
            <w:vertAlign w:val="superscript"/>
          </w:rPr>
          <w:id w:val="1273135872"/>
          <w:placeholder>
            <w:docPart w:val="DD335F4BD2AE4F7BA6967F398010FE01"/>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B168406" w14:textId="77777777" w:rsidR="576062CF" w:rsidRDefault="576062CF">
      <w:r>
        <w:br w:type="page"/>
      </w:r>
    </w:p>
    <w:p w14:paraId="69D3B178" w14:textId="77777777" w:rsidR="576062CF" w:rsidRDefault="00000000" w:rsidP="00FA4C9E">
      <w:pPr>
        <w:pStyle w:val="SectionTitle"/>
      </w:pPr>
      <w:sdt>
        <w:sdtPr>
          <w:id w:val="994682895"/>
          <w:placeholder>
            <w:docPart w:val="B29521841F784DC6861C93C5601288F6"/>
          </w:placeholder>
          <w:temporary/>
          <w:showingPlcHdr/>
          <w15:appearance w15:val="hidden"/>
        </w:sdtPr>
        <w:sdtContent>
          <w:r w:rsidR="00FA4C9E" w:rsidRPr="576062CF">
            <w:t>Tables</w:t>
          </w:r>
        </w:sdtContent>
      </w:sdt>
      <w:r w:rsidR="576062CF" w:rsidRPr="576062CF">
        <w:t xml:space="preserve"> </w:t>
      </w:r>
    </w:p>
    <w:p w14:paraId="794C39E2" w14:textId="77777777" w:rsidR="576062CF" w:rsidRDefault="00000000" w:rsidP="00530EF3">
      <w:pPr>
        <w:pStyle w:val="CaptionCallout"/>
      </w:pPr>
      <w:sdt>
        <w:sdtPr>
          <w:id w:val="-1132940838"/>
          <w:placeholder>
            <w:docPart w:val="AE1C0BC0F7EC4A32A0808F7907A4AF39"/>
          </w:placeholder>
          <w:temporary/>
          <w:showingPlcHdr/>
          <w15:appearance w15:val="hidden"/>
        </w:sdtPr>
        <w:sdtContent>
          <w:r w:rsidR="00FA4C9E">
            <w:t>Table 1</w:t>
          </w:r>
        </w:sdtContent>
      </w:sdt>
      <w:r w:rsidR="576062CF">
        <w:t xml:space="preserve"> </w:t>
      </w:r>
    </w:p>
    <w:p w14:paraId="7C558584" w14:textId="77777777" w:rsidR="576062CF" w:rsidRPr="00530EF3" w:rsidRDefault="00000000" w:rsidP="00530EF3">
      <w:pPr>
        <w:pStyle w:val="Caption"/>
      </w:pPr>
      <w:sdt>
        <w:sdtPr>
          <w:id w:val="1556357552"/>
          <w:placeholder>
            <w:docPart w:val="1B7982AC838F4F598E5AB2ECF160CA11"/>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62CD18EB" w14:textId="77777777" w:rsidTr="00DF3215">
        <w:tc>
          <w:tcPr>
            <w:tcW w:w="1845" w:type="dxa"/>
            <w:tcBorders>
              <w:top w:val="single" w:sz="12" w:space="0" w:color="auto"/>
              <w:bottom w:val="single" w:sz="12" w:space="0" w:color="auto"/>
            </w:tcBorders>
          </w:tcPr>
          <w:p w14:paraId="77F000E0" w14:textId="77777777" w:rsidR="576062CF" w:rsidRDefault="00000000" w:rsidP="007D4A2B">
            <w:pPr>
              <w:pStyle w:val="NoIndent"/>
            </w:pPr>
            <w:sdt>
              <w:sdtPr>
                <w:id w:val="-140042392"/>
                <w:placeholder>
                  <w:docPart w:val="9C7B28DE5BB74575A5827CCAE83CC38E"/>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D5E8F2E" w14:textId="77777777" w:rsidR="576062CF" w:rsidRDefault="00000000" w:rsidP="007D4A2B">
            <w:pPr>
              <w:pStyle w:val="NoIndent"/>
            </w:pPr>
            <w:sdt>
              <w:sdtPr>
                <w:id w:val="1498536787"/>
                <w:placeholder>
                  <w:docPart w:val="BCDB9C382AE149A29EE8539718B5A2C0"/>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3FA7B0A7" w14:textId="77777777" w:rsidR="576062CF" w:rsidRDefault="00000000" w:rsidP="007D4A2B">
            <w:pPr>
              <w:pStyle w:val="NoIndent"/>
            </w:pPr>
            <w:sdt>
              <w:sdtPr>
                <w:id w:val="-1615745668"/>
                <w:placeholder>
                  <w:docPart w:val="52BFA602AB824733BD9D406811519AA3"/>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F30C173" w14:textId="77777777" w:rsidR="576062CF" w:rsidRDefault="00000000" w:rsidP="007D4A2B">
            <w:pPr>
              <w:pStyle w:val="NoIndent"/>
            </w:pPr>
            <w:sdt>
              <w:sdtPr>
                <w:id w:val="-1938125083"/>
                <w:placeholder>
                  <w:docPart w:val="5E326DB5A55848E3B0AC311419E98B1B"/>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C7A16E5" w14:textId="77777777" w:rsidR="576062CF" w:rsidRDefault="00000000" w:rsidP="007D4A2B">
            <w:pPr>
              <w:pStyle w:val="NoIndent"/>
            </w:pPr>
            <w:sdt>
              <w:sdtPr>
                <w:id w:val="1058903036"/>
                <w:placeholder>
                  <w:docPart w:val="04654C6F787D47DDB5CBCA64318A6935"/>
                </w:placeholder>
                <w:temporary/>
                <w:showingPlcHdr/>
                <w15:appearance w15:val="hidden"/>
              </w:sdtPr>
              <w:sdtContent>
                <w:r w:rsidR="00823731" w:rsidRPr="576062CF">
                  <w:t>Column Head</w:t>
                </w:r>
              </w:sdtContent>
            </w:sdt>
          </w:p>
        </w:tc>
      </w:tr>
      <w:tr w:rsidR="576062CF" w14:paraId="5C8B88F7" w14:textId="77777777" w:rsidTr="00DF3215">
        <w:tc>
          <w:tcPr>
            <w:tcW w:w="1845" w:type="dxa"/>
            <w:tcBorders>
              <w:top w:val="single" w:sz="12" w:space="0" w:color="auto"/>
            </w:tcBorders>
          </w:tcPr>
          <w:p w14:paraId="7141E561" w14:textId="77777777" w:rsidR="576062CF" w:rsidRDefault="00000000" w:rsidP="007D4A2B">
            <w:pPr>
              <w:pStyle w:val="NoIndent"/>
            </w:pPr>
            <w:sdt>
              <w:sdtPr>
                <w:id w:val="-550385774"/>
                <w:placeholder>
                  <w:docPart w:val="A992484B47A54273B7B566414210A0CF"/>
                </w:placeholder>
                <w:temporary/>
                <w:showingPlcHdr/>
                <w15:appearance w15:val="hidden"/>
              </w:sdtPr>
              <w:sdtContent>
                <w:r w:rsidR="00823731" w:rsidRPr="576062CF">
                  <w:t>Row Head</w:t>
                </w:r>
              </w:sdtContent>
            </w:sdt>
          </w:p>
        </w:tc>
        <w:tc>
          <w:tcPr>
            <w:tcW w:w="1845" w:type="dxa"/>
            <w:tcBorders>
              <w:top w:val="single" w:sz="12" w:space="0" w:color="auto"/>
            </w:tcBorders>
          </w:tcPr>
          <w:p w14:paraId="0809BDAB" w14:textId="77777777" w:rsidR="576062CF" w:rsidRDefault="00000000" w:rsidP="007D4A2B">
            <w:pPr>
              <w:pStyle w:val="NoIndent"/>
            </w:pPr>
            <w:sdt>
              <w:sdtPr>
                <w:id w:val="913054159"/>
                <w:placeholder>
                  <w:docPart w:val="AF2805D5B79F449EAD65927F964DDE5E"/>
                </w:placeholder>
                <w:temporary/>
                <w:showingPlcHdr/>
                <w15:appearance w15:val="hidden"/>
              </w:sdtPr>
              <w:sdtContent>
                <w:r w:rsidR="00823731">
                  <w:t>123</w:t>
                </w:r>
              </w:sdtContent>
            </w:sdt>
          </w:p>
        </w:tc>
        <w:tc>
          <w:tcPr>
            <w:tcW w:w="1845" w:type="dxa"/>
            <w:tcBorders>
              <w:top w:val="single" w:sz="12" w:space="0" w:color="auto"/>
            </w:tcBorders>
          </w:tcPr>
          <w:p w14:paraId="78BDED4F" w14:textId="77777777" w:rsidR="576062CF" w:rsidRDefault="00000000" w:rsidP="007D4A2B">
            <w:pPr>
              <w:pStyle w:val="NoIndent"/>
            </w:pPr>
            <w:sdt>
              <w:sdtPr>
                <w:id w:val="1058124394"/>
                <w:placeholder>
                  <w:docPart w:val="82B79894748D41BE9CD0EDBC289B3B8A"/>
                </w:placeholder>
                <w:temporary/>
                <w:showingPlcHdr/>
                <w15:appearance w15:val="hidden"/>
              </w:sdtPr>
              <w:sdtContent>
                <w:r w:rsidR="00823731">
                  <w:t>123</w:t>
                </w:r>
              </w:sdtContent>
            </w:sdt>
          </w:p>
        </w:tc>
        <w:tc>
          <w:tcPr>
            <w:tcW w:w="1845" w:type="dxa"/>
            <w:tcBorders>
              <w:top w:val="single" w:sz="12" w:space="0" w:color="auto"/>
            </w:tcBorders>
          </w:tcPr>
          <w:p w14:paraId="2945E5A3" w14:textId="77777777" w:rsidR="576062CF" w:rsidRDefault="00000000" w:rsidP="007D4A2B">
            <w:pPr>
              <w:pStyle w:val="NoIndent"/>
            </w:pPr>
            <w:sdt>
              <w:sdtPr>
                <w:id w:val="703761216"/>
                <w:placeholder>
                  <w:docPart w:val="6BDCF5CA5F8E462980F1F288F41AB610"/>
                </w:placeholder>
                <w:temporary/>
                <w:showingPlcHdr/>
                <w15:appearance w15:val="hidden"/>
              </w:sdtPr>
              <w:sdtContent>
                <w:r w:rsidR="00823731">
                  <w:t>123</w:t>
                </w:r>
              </w:sdtContent>
            </w:sdt>
          </w:p>
        </w:tc>
        <w:tc>
          <w:tcPr>
            <w:tcW w:w="1845" w:type="dxa"/>
            <w:tcBorders>
              <w:top w:val="single" w:sz="12" w:space="0" w:color="auto"/>
            </w:tcBorders>
          </w:tcPr>
          <w:p w14:paraId="79877474" w14:textId="77777777" w:rsidR="576062CF" w:rsidRDefault="00000000" w:rsidP="007D4A2B">
            <w:pPr>
              <w:pStyle w:val="NoIndent"/>
            </w:pPr>
            <w:sdt>
              <w:sdtPr>
                <w:id w:val="1310136087"/>
                <w:placeholder>
                  <w:docPart w:val="6C1BC78B80DC4A3EADF2A2F62A0843A5"/>
                </w:placeholder>
                <w:temporary/>
                <w:showingPlcHdr/>
                <w15:appearance w15:val="hidden"/>
              </w:sdtPr>
              <w:sdtContent>
                <w:r w:rsidR="00823731">
                  <w:t>123</w:t>
                </w:r>
              </w:sdtContent>
            </w:sdt>
          </w:p>
        </w:tc>
      </w:tr>
      <w:tr w:rsidR="576062CF" w14:paraId="698E1289" w14:textId="77777777" w:rsidTr="00DF3215">
        <w:tc>
          <w:tcPr>
            <w:tcW w:w="1845" w:type="dxa"/>
          </w:tcPr>
          <w:p w14:paraId="70124B43" w14:textId="77777777" w:rsidR="576062CF" w:rsidRDefault="00000000" w:rsidP="007D4A2B">
            <w:pPr>
              <w:pStyle w:val="NoIndent"/>
            </w:pPr>
            <w:sdt>
              <w:sdtPr>
                <w:id w:val="225491631"/>
                <w:placeholder>
                  <w:docPart w:val="79AA9A0479A24D99B79120E9CDD32BFA"/>
                </w:placeholder>
                <w:temporary/>
                <w:showingPlcHdr/>
                <w15:appearance w15:val="hidden"/>
              </w:sdtPr>
              <w:sdtContent>
                <w:r w:rsidR="00823731" w:rsidRPr="576062CF">
                  <w:t>Row Head</w:t>
                </w:r>
              </w:sdtContent>
            </w:sdt>
          </w:p>
        </w:tc>
        <w:tc>
          <w:tcPr>
            <w:tcW w:w="1845" w:type="dxa"/>
          </w:tcPr>
          <w:p w14:paraId="08DE39E3" w14:textId="77777777" w:rsidR="576062CF" w:rsidRDefault="00000000" w:rsidP="007D4A2B">
            <w:pPr>
              <w:pStyle w:val="NoIndent"/>
            </w:pPr>
            <w:sdt>
              <w:sdtPr>
                <w:id w:val="639302666"/>
                <w:placeholder>
                  <w:docPart w:val="265CCD5C1CD24340A7760DF42966BDD9"/>
                </w:placeholder>
                <w:temporary/>
                <w:showingPlcHdr/>
                <w15:appearance w15:val="hidden"/>
              </w:sdtPr>
              <w:sdtContent>
                <w:r w:rsidR="00823731">
                  <w:t>456</w:t>
                </w:r>
              </w:sdtContent>
            </w:sdt>
          </w:p>
        </w:tc>
        <w:tc>
          <w:tcPr>
            <w:tcW w:w="1845" w:type="dxa"/>
          </w:tcPr>
          <w:p w14:paraId="505F6659" w14:textId="77777777" w:rsidR="576062CF" w:rsidRDefault="00000000" w:rsidP="007D4A2B">
            <w:pPr>
              <w:pStyle w:val="NoIndent"/>
            </w:pPr>
            <w:sdt>
              <w:sdtPr>
                <w:id w:val="894621371"/>
                <w:placeholder>
                  <w:docPart w:val="DEFA6628A4BA442BA03B4CC545CA8F88"/>
                </w:placeholder>
                <w:temporary/>
                <w:showingPlcHdr/>
                <w15:appearance w15:val="hidden"/>
              </w:sdtPr>
              <w:sdtContent>
                <w:r w:rsidR="00823731">
                  <w:t>456</w:t>
                </w:r>
              </w:sdtContent>
            </w:sdt>
          </w:p>
        </w:tc>
        <w:tc>
          <w:tcPr>
            <w:tcW w:w="1845" w:type="dxa"/>
          </w:tcPr>
          <w:p w14:paraId="76E6369A" w14:textId="77777777" w:rsidR="576062CF" w:rsidRDefault="00000000" w:rsidP="007D4A2B">
            <w:pPr>
              <w:pStyle w:val="NoIndent"/>
            </w:pPr>
            <w:sdt>
              <w:sdtPr>
                <w:id w:val="126904150"/>
                <w:placeholder>
                  <w:docPart w:val="25DAD9423E05491B88D9A481B6E58ED4"/>
                </w:placeholder>
                <w:temporary/>
                <w:showingPlcHdr/>
                <w15:appearance w15:val="hidden"/>
              </w:sdtPr>
              <w:sdtContent>
                <w:r w:rsidR="00823731">
                  <w:t>456</w:t>
                </w:r>
              </w:sdtContent>
            </w:sdt>
          </w:p>
        </w:tc>
        <w:tc>
          <w:tcPr>
            <w:tcW w:w="1845" w:type="dxa"/>
          </w:tcPr>
          <w:p w14:paraId="78C99CB7" w14:textId="77777777" w:rsidR="576062CF" w:rsidRDefault="00000000" w:rsidP="007D4A2B">
            <w:pPr>
              <w:pStyle w:val="NoIndent"/>
            </w:pPr>
            <w:sdt>
              <w:sdtPr>
                <w:id w:val="1650781442"/>
                <w:placeholder>
                  <w:docPart w:val="7825E696C6F24BF9BEB8ADAF4B0098DE"/>
                </w:placeholder>
                <w:temporary/>
                <w:showingPlcHdr/>
                <w15:appearance w15:val="hidden"/>
              </w:sdtPr>
              <w:sdtContent>
                <w:r w:rsidR="00823731">
                  <w:t>456</w:t>
                </w:r>
              </w:sdtContent>
            </w:sdt>
          </w:p>
        </w:tc>
      </w:tr>
      <w:tr w:rsidR="576062CF" w14:paraId="116D5794" w14:textId="77777777" w:rsidTr="00DF3215">
        <w:tc>
          <w:tcPr>
            <w:tcW w:w="1845" w:type="dxa"/>
          </w:tcPr>
          <w:p w14:paraId="0A6A0DEE" w14:textId="77777777" w:rsidR="576062CF" w:rsidRDefault="00000000" w:rsidP="007D4A2B">
            <w:pPr>
              <w:pStyle w:val="NoIndent"/>
            </w:pPr>
            <w:sdt>
              <w:sdtPr>
                <w:id w:val="-1320881899"/>
                <w:placeholder>
                  <w:docPart w:val="B7F276BC16E34D1A8A6834D098CFA76F"/>
                </w:placeholder>
                <w:temporary/>
                <w:showingPlcHdr/>
                <w15:appearance w15:val="hidden"/>
              </w:sdtPr>
              <w:sdtContent>
                <w:r w:rsidR="00823731" w:rsidRPr="576062CF">
                  <w:t>Row Head</w:t>
                </w:r>
              </w:sdtContent>
            </w:sdt>
          </w:p>
        </w:tc>
        <w:tc>
          <w:tcPr>
            <w:tcW w:w="1845" w:type="dxa"/>
          </w:tcPr>
          <w:p w14:paraId="21A5161D" w14:textId="77777777" w:rsidR="576062CF" w:rsidRDefault="00000000" w:rsidP="007D4A2B">
            <w:pPr>
              <w:pStyle w:val="NoIndent"/>
            </w:pPr>
            <w:sdt>
              <w:sdtPr>
                <w:id w:val="-1176963747"/>
                <w:placeholder>
                  <w:docPart w:val="9F35CCD230FC40C392B7DACB1A74709C"/>
                </w:placeholder>
                <w:temporary/>
                <w:showingPlcHdr/>
                <w15:appearance w15:val="hidden"/>
              </w:sdtPr>
              <w:sdtContent>
                <w:r w:rsidR="00823731">
                  <w:t>789</w:t>
                </w:r>
              </w:sdtContent>
            </w:sdt>
          </w:p>
        </w:tc>
        <w:tc>
          <w:tcPr>
            <w:tcW w:w="1845" w:type="dxa"/>
          </w:tcPr>
          <w:p w14:paraId="554E2848" w14:textId="77777777" w:rsidR="576062CF" w:rsidRDefault="00000000" w:rsidP="007D4A2B">
            <w:pPr>
              <w:pStyle w:val="NoIndent"/>
            </w:pPr>
            <w:sdt>
              <w:sdtPr>
                <w:id w:val="1320927477"/>
                <w:placeholder>
                  <w:docPart w:val="92307863ED764C04B93CC5C19E0C8FBA"/>
                </w:placeholder>
                <w:temporary/>
                <w:showingPlcHdr/>
                <w15:appearance w15:val="hidden"/>
              </w:sdtPr>
              <w:sdtContent>
                <w:r w:rsidR="00823731">
                  <w:t>789</w:t>
                </w:r>
              </w:sdtContent>
            </w:sdt>
          </w:p>
        </w:tc>
        <w:tc>
          <w:tcPr>
            <w:tcW w:w="1845" w:type="dxa"/>
          </w:tcPr>
          <w:p w14:paraId="326C3284" w14:textId="77777777" w:rsidR="576062CF" w:rsidRDefault="00000000" w:rsidP="007D4A2B">
            <w:pPr>
              <w:pStyle w:val="NoIndent"/>
            </w:pPr>
            <w:sdt>
              <w:sdtPr>
                <w:id w:val="1859227372"/>
                <w:placeholder>
                  <w:docPart w:val="07D6D741A9FA43519052CDDBF6FFFF07"/>
                </w:placeholder>
                <w:temporary/>
                <w:showingPlcHdr/>
                <w15:appearance w15:val="hidden"/>
              </w:sdtPr>
              <w:sdtContent>
                <w:r w:rsidR="00823731">
                  <w:t>789</w:t>
                </w:r>
              </w:sdtContent>
            </w:sdt>
          </w:p>
        </w:tc>
        <w:tc>
          <w:tcPr>
            <w:tcW w:w="1845" w:type="dxa"/>
          </w:tcPr>
          <w:p w14:paraId="7BDABC0E" w14:textId="77777777" w:rsidR="576062CF" w:rsidRDefault="00000000" w:rsidP="007D4A2B">
            <w:pPr>
              <w:pStyle w:val="NoIndent"/>
            </w:pPr>
            <w:sdt>
              <w:sdtPr>
                <w:id w:val="-1366515644"/>
                <w:placeholder>
                  <w:docPart w:val="CA2EF31E4CBF4F4FA94DA4B2F2F0726E"/>
                </w:placeholder>
                <w:temporary/>
                <w:showingPlcHdr/>
                <w15:appearance w15:val="hidden"/>
              </w:sdtPr>
              <w:sdtContent>
                <w:r w:rsidR="00823731">
                  <w:t>789</w:t>
                </w:r>
              </w:sdtContent>
            </w:sdt>
          </w:p>
        </w:tc>
      </w:tr>
      <w:tr w:rsidR="576062CF" w14:paraId="4BB11A19" w14:textId="77777777" w:rsidTr="00DF3215">
        <w:tc>
          <w:tcPr>
            <w:tcW w:w="1845" w:type="dxa"/>
          </w:tcPr>
          <w:p w14:paraId="2AC59139" w14:textId="77777777" w:rsidR="576062CF" w:rsidRDefault="00000000" w:rsidP="007D4A2B">
            <w:pPr>
              <w:pStyle w:val="NoIndent"/>
            </w:pPr>
            <w:sdt>
              <w:sdtPr>
                <w:id w:val="1115644317"/>
                <w:placeholder>
                  <w:docPart w:val="150AFFFFBA384B23AD4C712691110044"/>
                </w:placeholder>
                <w:temporary/>
                <w:showingPlcHdr/>
                <w15:appearance w15:val="hidden"/>
              </w:sdtPr>
              <w:sdtContent>
                <w:r w:rsidR="00823731" w:rsidRPr="576062CF">
                  <w:t>Row Head</w:t>
                </w:r>
              </w:sdtContent>
            </w:sdt>
          </w:p>
        </w:tc>
        <w:tc>
          <w:tcPr>
            <w:tcW w:w="1845" w:type="dxa"/>
          </w:tcPr>
          <w:p w14:paraId="786103FB" w14:textId="77777777" w:rsidR="576062CF" w:rsidRDefault="00000000" w:rsidP="007D4A2B">
            <w:pPr>
              <w:pStyle w:val="NoIndent"/>
            </w:pPr>
            <w:sdt>
              <w:sdtPr>
                <w:id w:val="1649245883"/>
                <w:placeholder>
                  <w:docPart w:val="8C0A29D54067442EB45057986261184F"/>
                </w:placeholder>
                <w:temporary/>
                <w:showingPlcHdr/>
                <w15:appearance w15:val="hidden"/>
              </w:sdtPr>
              <w:sdtContent>
                <w:r w:rsidR="00823731">
                  <w:t>123</w:t>
                </w:r>
              </w:sdtContent>
            </w:sdt>
          </w:p>
        </w:tc>
        <w:tc>
          <w:tcPr>
            <w:tcW w:w="1845" w:type="dxa"/>
          </w:tcPr>
          <w:p w14:paraId="3CE2B0F1" w14:textId="77777777" w:rsidR="576062CF" w:rsidRDefault="00000000" w:rsidP="007D4A2B">
            <w:pPr>
              <w:pStyle w:val="NoIndent"/>
            </w:pPr>
            <w:sdt>
              <w:sdtPr>
                <w:id w:val="-1790052209"/>
                <w:placeholder>
                  <w:docPart w:val="65E4B0C9BCFD4225BA2060851F880DD6"/>
                </w:placeholder>
                <w:temporary/>
                <w:showingPlcHdr/>
                <w15:appearance w15:val="hidden"/>
              </w:sdtPr>
              <w:sdtContent>
                <w:r w:rsidR="00823731">
                  <w:t>123</w:t>
                </w:r>
              </w:sdtContent>
            </w:sdt>
          </w:p>
        </w:tc>
        <w:tc>
          <w:tcPr>
            <w:tcW w:w="1845" w:type="dxa"/>
          </w:tcPr>
          <w:p w14:paraId="5FAAD1A9" w14:textId="77777777" w:rsidR="576062CF" w:rsidRDefault="00000000" w:rsidP="007D4A2B">
            <w:pPr>
              <w:pStyle w:val="NoIndent"/>
            </w:pPr>
            <w:sdt>
              <w:sdtPr>
                <w:id w:val="-258451729"/>
                <w:placeholder>
                  <w:docPart w:val="FAD3893F5C5D442FB93E4684ECCB90E6"/>
                </w:placeholder>
                <w:temporary/>
                <w:showingPlcHdr/>
                <w15:appearance w15:val="hidden"/>
              </w:sdtPr>
              <w:sdtContent>
                <w:r w:rsidR="00823731">
                  <w:t>123</w:t>
                </w:r>
              </w:sdtContent>
            </w:sdt>
          </w:p>
        </w:tc>
        <w:tc>
          <w:tcPr>
            <w:tcW w:w="1845" w:type="dxa"/>
          </w:tcPr>
          <w:p w14:paraId="373A1E81" w14:textId="77777777" w:rsidR="576062CF" w:rsidRDefault="00000000" w:rsidP="007D4A2B">
            <w:pPr>
              <w:pStyle w:val="NoIndent"/>
            </w:pPr>
            <w:sdt>
              <w:sdtPr>
                <w:id w:val="-1971130916"/>
                <w:placeholder>
                  <w:docPart w:val="20372A759220419AB6580790BB79A8DF"/>
                </w:placeholder>
                <w:temporary/>
                <w:showingPlcHdr/>
                <w15:appearance w15:val="hidden"/>
              </w:sdtPr>
              <w:sdtContent>
                <w:r w:rsidR="00823731">
                  <w:t>123</w:t>
                </w:r>
              </w:sdtContent>
            </w:sdt>
          </w:p>
        </w:tc>
      </w:tr>
      <w:tr w:rsidR="576062CF" w14:paraId="404A58F2" w14:textId="77777777" w:rsidTr="00DF3215">
        <w:tc>
          <w:tcPr>
            <w:tcW w:w="1845" w:type="dxa"/>
          </w:tcPr>
          <w:p w14:paraId="644305C0" w14:textId="77777777" w:rsidR="576062CF" w:rsidRDefault="00000000" w:rsidP="007D4A2B">
            <w:pPr>
              <w:pStyle w:val="NoIndent"/>
            </w:pPr>
            <w:sdt>
              <w:sdtPr>
                <w:id w:val="-154917051"/>
                <w:placeholder>
                  <w:docPart w:val="5E16950B830D4AE3BFEAA418EC9CC981"/>
                </w:placeholder>
                <w:temporary/>
                <w:showingPlcHdr/>
                <w15:appearance w15:val="hidden"/>
              </w:sdtPr>
              <w:sdtContent>
                <w:r w:rsidR="00823731" w:rsidRPr="576062CF">
                  <w:t>Row Head</w:t>
                </w:r>
              </w:sdtContent>
            </w:sdt>
          </w:p>
        </w:tc>
        <w:tc>
          <w:tcPr>
            <w:tcW w:w="1845" w:type="dxa"/>
          </w:tcPr>
          <w:p w14:paraId="7A407A54" w14:textId="77777777" w:rsidR="576062CF" w:rsidRDefault="00000000" w:rsidP="007D4A2B">
            <w:pPr>
              <w:pStyle w:val="NoIndent"/>
            </w:pPr>
            <w:sdt>
              <w:sdtPr>
                <w:id w:val="17814884"/>
                <w:placeholder>
                  <w:docPart w:val="852DFF481C644D948D8DDE104E5E1B12"/>
                </w:placeholder>
                <w:temporary/>
                <w:showingPlcHdr/>
                <w15:appearance w15:val="hidden"/>
              </w:sdtPr>
              <w:sdtContent>
                <w:r w:rsidR="00823731">
                  <w:t>456</w:t>
                </w:r>
              </w:sdtContent>
            </w:sdt>
          </w:p>
        </w:tc>
        <w:tc>
          <w:tcPr>
            <w:tcW w:w="1845" w:type="dxa"/>
          </w:tcPr>
          <w:p w14:paraId="16A1D1B8" w14:textId="77777777" w:rsidR="576062CF" w:rsidRDefault="00000000" w:rsidP="007D4A2B">
            <w:pPr>
              <w:pStyle w:val="NoIndent"/>
            </w:pPr>
            <w:sdt>
              <w:sdtPr>
                <w:id w:val="-1479841069"/>
                <w:placeholder>
                  <w:docPart w:val="D234CFBC9DD944D99F2EA334BB9F6596"/>
                </w:placeholder>
                <w:temporary/>
                <w:showingPlcHdr/>
                <w15:appearance w15:val="hidden"/>
              </w:sdtPr>
              <w:sdtContent>
                <w:r w:rsidR="00823731">
                  <w:t>456</w:t>
                </w:r>
              </w:sdtContent>
            </w:sdt>
          </w:p>
        </w:tc>
        <w:tc>
          <w:tcPr>
            <w:tcW w:w="1845" w:type="dxa"/>
          </w:tcPr>
          <w:p w14:paraId="58F73438" w14:textId="77777777" w:rsidR="576062CF" w:rsidRDefault="00000000" w:rsidP="007D4A2B">
            <w:pPr>
              <w:pStyle w:val="NoIndent"/>
            </w:pPr>
            <w:sdt>
              <w:sdtPr>
                <w:id w:val="1543251790"/>
                <w:placeholder>
                  <w:docPart w:val="24E81123934E418AB41F4A7871654BAE"/>
                </w:placeholder>
                <w:temporary/>
                <w:showingPlcHdr/>
                <w15:appearance w15:val="hidden"/>
              </w:sdtPr>
              <w:sdtContent>
                <w:r w:rsidR="00823731">
                  <w:t>456</w:t>
                </w:r>
              </w:sdtContent>
            </w:sdt>
          </w:p>
        </w:tc>
        <w:tc>
          <w:tcPr>
            <w:tcW w:w="1845" w:type="dxa"/>
          </w:tcPr>
          <w:p w14:paraId="1E9B20E9" w14:textId="77777777" w:rsidR="576062CF" w:rsidRDefault="00000000" w:rsidP="007D4A2B">
            <w:pPr>
              <w:pStyle w:val="NoIndent"/>
            </w:pPr>
            <w:sdt>
              <w:sdtPr>
                <w:id w:val="-1270148822"/>
                <w:placeholder>
                  <w:docPart w:val="18AB5E5206E1463EB01DC98DB59F0DD7"/>
                </w:placeholder>
                <w:temporary/>
                <w:showingPlcHdr/>
                <w15:appearance w15:val="hidden"/>
              </w:sdtPr>
              <w:sdtContent>
                <w:r w:rsidR="00823731">
                  <w:t>456</w:t>
                </w:r>
              </w:sdtContent>
            </w:sdt>
          </w:p>
        </w:tc>
      </w:tr>
      <w:tr w:rsidR="576062CF" w14:paraId="61F850D8" w14:textId="77777777" w:rsidTr="00DF3215">
        <w:tc>
          <w:tcPr>
            <w:tcW w:w="1845" w:type="dxa"/>
            <w:tcBorders>
              <w:bottom w:val="single" w:sz="12" w:space="0" w:color="auto"/>
            </w:tcBorders>
          </w:tcPr>
          <w:p w14:paraId="7F430EA2" w14:textId="77777777" w:rsidR="576062CF" w:rsidRDefault="00000000" w:rsidP="007D4A2B">
            <w:pPr>
              <w:pStyle w:val="NoIndent"/>
            </w:pPr>
            <w:sdt>
              <w:sdtPr>
                <w:id w:val="1339804760"/>
                <w:placeholder>
                  <w:docPart w:val="FE568F0945714463A206826D3D5E145C"/>
                </w:placeholder>
                <w:temporary/>
                <w:showingPlcHdr/>
                <w15:appearance w15:val="hidden"/>
              </w:sdtPr>
              <w:sdtContent>
                <w:r w:rsidR="00823731" w:rsidRPr="576062CF">
                  <w:t>Row Head</w:t>
                </w:r>
              </w:sdtContent>
            </w:sdt>
          </w:p>
        </w:tc>
        <w:tc>
          <w:tcPr>
            <w:tcW w:w="1845" w:type="dxa"/>
            <w:tcBorders>
              <w:bottom w:val="single" w:sz="12" w:space="0" w:color="auto"/>
            </w:tcBorders>
          </w:tcPr>
          <w:p w14:paraId="4A954B12" w14:textId="77777777" w:rsidR="576062CF" w:rsidRDefault="00000000" w:rsidP="007D4A2B">
            <w:pPr>
              <w:pStyle w:val="NoIndent"/>
            </w:pPr>
            <w:sdt>
              <w:sdtPr>
                <w:id w:val="344986237"/>
                <w:placeholder>
                  <w:docPart w:val="8FD3061C031D40218E90CD040D7E248E"/>
                </w:placeholder>
                <w:temporary/>
                <w:showingPlcHdr/>
                <w15:appearance w15:val="hidden"/>
              </w:sdtPr>
              <w:sdtContent>
                <w:r w:rsidR="00823731">
                  <w:t>789</w:t>
                </w:r>
              </w:sdtContent>
            </w:sdt>
          </w:p>
        </w:tc>
        <w:tc>
          <w:tcPr>
            <w:tcW w:w="1845" w:type="dxa"/>
            <w:tcBorders>
              <w:bottom w:val="single" w:sz="12" w:space="0" w:color="auto"/>
            </w:tcBorders>
          </w:tcPr>
          <w:p w14:paraId="5C6DD2DF" w14:textId="77777777" w:rsidR="576062CF" w:rsidRDefault="00000000" w:rsidP="007D4A2B">
            <w:pPr>
              <w:pStyle w:val="NoIndent"/>
            </w:pPr>
            <w:sdt>
              <w:sdtPr>
                <w:id w:val="-762455871"/>
                <w:placeholder>
                  <w:docPart w:val="5ED85CAF9D71454FA3D2E3DE13A7298E"/>
                </w:placeholder>
                <w:temporary/>
                <w:showingPlcHdr/>
                <w15:appearance w15:val="hidden"/>
              </w:sdtPr>
              <w:sdtContent>
                <w:r w:rsidR="00823731">
                  <w:t>789</w:t>
                </w:r>
              </w:sdtContent>
            </w:sdt>
          </w:p>
        </w:tc>
        <w:tc>
          <w:tcPr>
            <w:tcW w:w="1845" w:type="dxa"/>
            <w:tcBorders>
              <w:bottom w:val="single" w:sz="12" w:space="0" w:color="auto"/>
            </w:tcBorders>
          </w:tcPr>
          <w:p w14:paraId="7C3F8CF9" w14:textId="77777777" w:rsidR="576062CF" w:rsidRDefault="00000000" w:rsidP="007D4A2B">
            <w:pPr>
              <w:pStyle w:val="NoIndent"/>
            </w:pPr>
            <w:sdt>
              <w:sdtPr>
                <w:id w:val="1208213714"/>
                <w:placeholder>
                  <w:docPart w:val="F1C12A3A061C45AF89E2A9C56329C5BB"/>
                </w:placeholder>
                <w:temporary/>
                <w:showingPlcHdr/>
                <w15:appearance w15:val="hidden"/>
              </w:sdtPr>
              <w:sdtContent>
                <w:r w:rsidR="00823731">
                  <w:t>789</w:t>
                </w:r>
              </w:sdtContent>
            </w:sdt>
          </w:p>
        </w:tc>
        <w:tc>
          <w:tcPr>
            <w:tcW w:w="1845" w:type="dxa"/>
            <w:tcBorders>
              <w:bottom w:val="single" w:sz="12" w:space="0" w:color="auto"/>
            </w:tcBorders>
          </w:tcPr>
          <w:p w14:paraId="2D10361A" w14:textId="77777777" w:rsidR="576062CF" w:rsidRDefault="00000000" w:rsidP="007D4A2B">
            <w:pPr>
              <w:pStyle w:val="NoIndent"/>
            </w:pPr>
            <w:sdt>
              <w:sdtPr>
                <w:id w:val="420154058"/>
                <w:placeholder>
                  <w:docPart w:val="7D4CD9728F52424EB88AF9564EF894F6"/>
                </w:placeholder>
                <w:temporary/>
                <w:showingPlcHdr/>
                <w15:appearance w15:val="hidden"/>
              </w:sdtPr>
              <w:sdtContent>
                <w:r w:rsidR="00823731">
                  <w:t>789</w:t>
                </w:r>
              </w:sdtContent>
            </w:sdt>
          </w:p>
        </w:tc>
      </w:tr>
    </w:tbl>
    <w:p w14:paraId="0E4260AA" w14:textId="77777777" w:rsidR="00DF3215" w:rsidRDefault="00DF3215" w:rsidP="00DF3215">
      <w:pPr>
        <w:rPr>
          <w:rStyle w:val="Emphasis"/>
          <w:rFonts w:ascii="Calibri" w:eastAsia="Calibri" w:hAnsi="Calibri" w:cs="Calibri"/>
          <w:color w:val="000000" w:themeColor="text1"/>
        </w:rPr>
      </w:pPr>
    </w:p>
    <w:p w14:paraId="23830658"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17ECAAA0CF9D4175900591E6A97D1B4C"/>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CFC97F4AFD9C48948F9DA3A7703370B5"/>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7497145D" w14:textId="77777777" w:rsidR="576062CF" w:rsidRDefault="576062CF">
      <w:r>
        <w:br w:type="page"/>
      </w:r>
    </w:p>
    <w:p w14:paraId="62F52F0A" w14:textId="77777777" w:rsidR="576062CF" w:rsidRDefault="00000000" w:rsidP="00B5233A">
      <w:pPr>
        <w:pStyle w:val="TableHeading"/>
      </w:pPr>
      <w:sdt>
        <w:sdtPr>
          <w:id w:val="276222477"/>
          <w:placeholder>
            <w:docPart w:val="4E1D456B3B6D4E67BAE77689D792998B"/>
          </w:placeholder>
          <w:temporary/>
          <w:showingPlcHdr/>
          <w15:appearance w15:val="hidden"/>
        </w:sdtPr>
        <w:sdtContent>
          <w:r w:rsidR="00823731" w:rsidRPr="00B5233A">
            <w:t>Figures Title</w:t>
          </w:r>
        </w:sdtContent>
      </w:sdt>
      <w:r w:rsidR="576062CF" w:rsidRPr="576062CF">
        <w:t xml:space="preserve"> </w:t>
      </w:r>
    </w:p>
    <w:p w14:paraId="731A8B31" w14:textId="77777777" w:rsidR="00530EF3" w:rsidRPr="00530EF3" w:rsidRDefault="00000000" w:rsidP="00530EF3">
      <w:pPr>
        <w:pStyle w:val="CaptionCallout"/>
      </w:pPr>
      <w:sdt>
        <w:sdtPr>
          <w:rPr>
            <w:i/>
            <w:iCs/>
          </w:rPr>
          <w:id w:val="748705629"/>
          <w:placeholder>
            <w:docPart w:val="707D966D68F441938885BC48EBD1903C"/>
          </w:placeholder>
          <w:temporary/>
          <w:showingPlcHdr/>
          <w15:appearance w15:val="hidden"/>
        </w:sdtPr>
        <w:sdtContent>
          <w:r w:rsidR="00530EF3" w:rsidRPr="00530EF3">
            <w:t>Figure 1.</w:t>
          </w:r>
        </w:sdtContent>
      </w:sdt>
      <w:r w:rsidR="00530EF3" w:rsidRPr="00530EF3">
        <w:t xml:space="preserve"> </w:t>
      </w:r>
    </w:p>
    <w:p w14:paraId="5C5ABA9B" w14:textId="77777777" w:rsidR="00530EF3" w:rsidRPr="00530EF3" w:rsidRDefault="00000000" w:rsidP="00530EF3">
      <w:pPr>
        <w:pStyle w:val="Caption"/>
      </w:pPr>
      <w:sdt>
        <w:sdtPr>
          <w:id w:val="1327716691"/>
          <w:placeholder>
            <w:docPart w:val="16DAFA02D6BE425EAEC325269824CA1C"/>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1FB5A40D" w14:textId="77777777" w:rsidR="00DF3215" w:rsidRDefault="00DF3215" w:rsidP="00530EF3">
      <w:pPr>
        <w:pStyle w:val="NoIndent"/>
      </w:pPr>
    </w:p>
    <w:p w14:paraId="1663551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4E8EA7FE" wp14:editId="51CFA61F">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7BC479C5" w14:textId="77777777" w:rsidR="709762D6" w:rsidRDefault="709762D6" w:rsidP="709762D6"/>
    <w:p w14:paraId="3B8064AA" w14:textId="77777777" w:rsidR="5643BF48" w:rsidRDefault="5643BF48" w:rsidP="5643BF48"/>
    <w:p w14:paraId="47A2AF64" w14:textId="77777777" w:rsidR="576062CF" w:rsidRDefault="576062CF" w:rsidP="576062CF"/>
    <w:p w14:paraId="472F5CCE" w14:textId="77777777" w:rsidR="576062CF" w:rsidRDefault="576062CF" w:rsidP="576062CF"/>
    <w:p w14:paraId="7F081DA1" w14:textId="77777777" w:rsidR="576062CF" w:rsidRDefault="576062CF" w:rsidP="576062CF"/>
    <w:p w14:paraId="75659EAC" w14:textId="77777777" w:rsidR="576062CF" w:rsidRDefault="576062CF" w:rsidP="576062CF"/>
    <w:p w14:paraId="56852FFC" w14:textId="77777777" w:rsidR="576062CF" w:rsidRDefault="00000000" w:rsidP="0F5677D9">
      <w:pPr>
        <w:rPr>
          <w:i/>
          <w:iCs/>
        </w:rPr>
      </w:pPr>
      <w:sdt>
        <w:sdtPr>
          <w:rPr>
            <w:i/>
            <w:iCs/>
          </w:rPr>
          <w:id w:val="-1581046504"/>
          <w:placeholder>
            <w:docPart w:val="C9FD8EA9BD9F421D9D8AB69AD6A62609"/>
          </w:placeholder>
          <w:temporary/>
          <w:showingPlcHdr/>
          <w15:appearance w15:val="hidden"/>
        </w:sdtPr>
        <w:sdtContent>
          <w:r w:rsidR="00727711" w:rsidRPr="0F5677D9">
            <w:rPr>
              <w:i/>
              <w:iCs/>
            </w:rPr>
            <w:t xml:space="preserve">For additional information on APA Style formatting, please consult the </w:t>
          </w:r>
          <w:hyperlink r:id="rId11">
            <w:r w:rsidR="00727711" w:rsidRPr="0F5677D9">
              <w:rPr>
                <w:rStyle w:val="Hyperlink"/>
                <w:i/>
                <w:iCs/>
              </w:rPr>
              <w:t>APA Style Manual, 7th Edition</w:t>
            </w:r>
          </w:hyperlink>
          <w:r w:rsidR="00727711" w:rsidRPr="0F5677D9">
            <w:rPr>
              <w:i/>
              <w:iCs/>
            </w:rPr>
            <w:t>.</w:t>
          </w:r>
        </w:sdtContent>
      </w:sdt>
    </w:p>
    <w:sectPr w:rsidR="576062C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E78ED" w14:textId="77777777" w:rsidR="00BE1760" w:rsidRDefault="00BE1760">
      <w:pPr>
        <w:spacing w:line="240" w:lineRule="auto"/>
      </w:pPr>
      <w:r>
        <w:separator/>
      </w:r>
    </w:p>
  </w:endnote>
  <w:endnote w:type="continuationSeparator" w:id="0">
    <w:p w14:paraId="1870791B" w14:textId="77777777" w:rsidR="00BE1760" w:rsidRDefault="00BE1760">
      <w:pPr>
        <w:spacing w:line="240" w:lineRule="auto"/>
      </w:pPr>
      <w:r>
        <w:continuationSeparator/>
      </w:r>
    </w:p>
  </w:endnote>
  <w:endnote w:type="continuationNotice" w:id="1">
    <w:p w14:paraId="6FFCA5BA" w14:textId="77777777" w:rsidR="00BE1760" w:rsidRDefault="00BE17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461FF"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40F20F13" w14:textId="77777777" w:rsidTr="733B038C">
      <w:tc>
        <w:tcPr>
          <w:tcW w:w="3120" w:type="dxa"/>
        </w:tcPr>
        <w:p w14:paraId="6FED7CF4" w14:textId="77777777" w:rsidR="733B038C" w:rsidRDefault="733B038C" w:rsidP="733B038C">
          <w:pPr>
            <w:pStyle w:val="Header"/>
            <w:ind w:left="-115"/>
          </w:pPr>
        </w:p>
      </w:tc>
      <w:tc>
        <w:tcPr>
          <w:tcW w:w="3120" w:type="dxa"/>
        </w:tcPr>
        <w:p w14:paraId="04DF83AC" w14:textId="77777777" w:rsidR="733B038C" w:rsidRDefault="733B038C" w:rsidP="733B038C">
          <w:pPr>
            <w:pStyle w:val="Header"/>
            <w:jc w:val="center"/>
          </w:pPr>
        </w:p>
      </w:tc>
      <w:tc>
        <w:tcPr>
          <w:tcW w:w="3120" w:type="dxa"/>
        </w:tcPr>
        <w:p w14:paraId="0DCB07AC" w14:textId="77777777" w:rsidR="733B038C" w:rsidRDefault="733B038C" w:rsidP="733B038C">
          <w:pPr>
            <w:pStyle w:val="Header"/>
            <w:ind w:right="-115"/>
            <w:jc w:val="right"/>
          </w:pPr>
        </w:p>
      </w:tc>
    </w:tr>
  </w:tbl>
  <w:p w14:paraId="21393195"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3B0A31F1" w14:textId="77777777" w:rsidTr="733B038C">
      <w:tc>
        <w:tcPr>
          <w:tcW w:w="3120" w:type="dxa"/>
        </w:tcPr>
        <w:p w14:paraId="3537A4F9" w14:textId="77777777" w:rsidR="733B038C" w:rsidRDefault="733B038C" w:rsidP="733B038C">
          <w:pPr>
            <w:pStyle w:val="Header"/>
            <w:ind w:left="-115"/>
          </w:pPr>
        </w:p>
      </w:tc>
      <w:tc>
        <w:tcPr>
          <w:tcW w:w="3120" w:type="dxa"/>
        </w:tcPr>
        <w:p w14:paraId="32C0C591" w14:textId="77777777" w:rsidR="733B038C" w:rsidRDefault="733B038C" w:rsidP="733B038C">
          <w:pPr>
            <w:pStyle w:val="Header"/>
            <w:jc w:val="center"/>
          </w:pPr>
        </w:p>
      </w:tc>
      <w:tc>
        <w:tcPr>
          <w:tcW w:w="3120" w:type="dxa"/>
        </w:tcPr>
        <w:p w14:paraId="28680EBD" w14:textId="77777777" w:rsidR="733B038C" w:rsidRDefault="733B038C" w:rsidP="733B038C">
          <w:pPr>
            <w:pStyle w:val="Header"/>
            <w:ind w:right="-115"/>
            <w:jc w:val="right"/>
          </w:pPr>
        </w:p>
      </w:tc>
    </w:tr>
  </w:tbl>
  <w:p w14:paraId="112AB6C2"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98258" w14:textId="77777777" w:rsidR="00BE1760" w:rsidRDefault="00BE1760">
      <w:pPr>
        <w:spacing w:line="240" w:lineRule="auto"/>
      </w:pPr>
      <w:r>
        <w:separator/>
      </w:r>
    </w:p>
  </w:footnote>
  <w:footnote w:type="continuationSeparator" w:id="0">
    <w:p w14:paraId="52A764E0" w14:textId="77777777" w:rsidR="00BE1760" w:rsidRDefault="00BE1760">
      <w:pPr>
        <w:spacing w:line="240" w:lineRule="auto"/>
      </w:pPr>
      <w:r>
        <w:continuationSeparator/>
      </w:r>
    </w:p>
  </w:footnote>
  <w:footnote w:type="continuationNotice" w:id="1">
    <w:p w14:paraId="74B696EB" w14:textId="77777777" w:rsidR="00BE1760" w:rsidRDefault="00BE176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C003"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26940BB2" w14:textId="77777777">
      <w:tc>
        <w:tcPr>
          <w:tcW w:w="3120" w:type="dxa"/>
        </w:tcPr>
        <w:p w14:paraId="44E799E3" w14:textId="77777777" w:rsidR="00604652" w:rsidRDefault="00000000" w:rsidP="00604652">
          <w:pPr>
            <w:pStyle w:val="Header"/>
          </w:pPr>
          <w:sdt>
            <w:sdtPr>
              <w:id w:val="-1622601055"/>
              <w:placeholder>
                <w:docPart w:val="18AB5E5206E1463EB01DC98DB59F0DD7"/>
              </w:placeholder>
              <w:temporary/>
              <w:showingPlcHdr/>
              <w15:appearance w15:val="hidden"/>
            </w:sdtPr>
            <w:sdtContent>
              <w:r w:rsidR="00604652" w:rsidRPr="00FD478C">
                <w:t>RUNNING HEAD TITLE</w:t>
              </w:r>
            </w:sdtContent>
          </w:sdt>
          <w:r w:rsidR="00904DBE">
            <w:t xml:space="preserve"> </w:t>
          </w:r>
          <w:sdt>
            <w:sdtPr>
              <w:id w:val="-82374865"/>
              <w:placeholder>
                <w:docPart w:val="FE568F0945714463A206826D3D5E145C"/>
              </w:placeholder>
              <w:temporary/>
              <w:showingPlcHdr/>
              <w15:appearance w15:val="hidden"/>
            </w:sdtPr>
            <w:sdtContent>
              <w:r w:rsidR="00604652">
                <w:t>(SHORTENED)</w:t>
              </w:r>
            </w:sdtContent>
          </w:sdt>
        </w:p>
      </w:tc>
      <w:tc>
        <w:tcPr>
          <w:tcW w:w="3120" w:type="dxa"/>
        </w:tcPr>
        <w:p w14:paraId="04077448" w14:textId="77777777" w:rsidR="00904DBE" w:rsidRDefault="00904DBE" w:rsidP="00904DBE">
          <w:pPr>
            <w:pStyle w:val="Header"/>
            <w:jc w:val="center"/>
          </w:pPr>
        </w:p>
      </w:tc>
      <w:tc>
        <w:tcPr>
          <w:tcW w:w="3120" w:type="dxa"/>
        </w:tcPr>
        <w:p w14:paraId="2D04A75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18917EC3"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B3CB91F" w14:textId="77777777" w:rsidTr="00FD478C">
      <w:tc>
        <w:tcPr>
          <w:tcW w:w="3120" w:type="dxa"/>
        </w:tcPr>
        <w:p w14:paraId="0AC7CFC8" w14:textId="77777777" w:rsidR="733B038C" w:rsidRPr="00FD478C" w:rsidRDefault="00000000" w:rsidP="00FD478C">
          <w:pPr>
            <w:pStyle w:val="Header"/>
          </w:pPr>
          <w:sdt>
            <w:sdtPr>
              <w:id w:val="-376635527"/>
              <w:placeholder>
                <w:docPart w:val="8FD3061C031D40218E90CD040D7E248E"/>
              </w:placeholder>
              <w:temporary/>
              <w:showingPlcHdr/>
              <w15:appearance w15:val="hidden"/>
            </w:sdtPr>
            <w:sdtContent>
              <w:r w:rsidR="00A75901" w:rsidRPr="00FD478C">
                <w:t>RUNNING HEAD TITLE</w:t>
              </w:r>
            </w:sdtContent>
          </w:sdt>
        </w:p>
      </w:tc>
      <w:tc>
        <w:tcPr>
          <w:tcW w:w="3120" w:type="dxa"/>
        </w:tcPr>
        <w:p w14:paraId="2E7AE859" w14:textId="77777777" w:rsidR="733B038C" w:rsidRDefault="733B038C" w:rsidP="733B038C">
          <w:pPr>
            <w:pStyle w:val="Header"/>
            <w:jc w:val="center"/>
          </w:pPr>
        </w:p>
      </w:tc>
      <w:tc>
        <w:tcPr>
          <w:tcW w:w="3120" w:type="dxa"/>
        </w:tcPr>
        <w:p w14:paraId="3C307D1E" w14:textId="77777777" w:rsidR="733B038C" w:rsidRDefault="733B038C" w:rsidP="733B038C">
          <w:pPr>
            <w:pStyle w:val="Header"/>
            <w:ind w:right="-115"/>
            <w:jc w:val="right"/>
          </w:pPr>
        </w:p>
      </w:tc>
    </w:tr>
  </w:tbl>
  <w:p w14:paraId="5396B034"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D1"/>
    <w:rsid w:val="00015E8C"/>
    <w:rsid w:val="000D56AA"/>
    <w:rsid w:val="001118FC"/>
    <w:rsid w:val="001120AD"/>
    <w:rsid w:val="001B4399"/>
    <w:rsid w:val="002A1F73"/>
    <w:rsid w:val="002C3BE4"/>
    <w:rsid w:val="002F7E04"/>
    <w:rsid w:val="00371BD9"/>
    <w:rsid w:val="003E60F6"/>
    <w:rsid w:val="0042207D"/>
    <w:rsid w:val="004C683E"/>
    <w:rsid w:val="00500997"/>
    <w:rsid w:val="00530EF3"/>
    <w:rsid w:val="005504A1"/>
    <w:rsid w:val="005936DA"/>
    <w:rsid w:val="005F7798"/>
    <w:rsid w:val="00604652"/>
    <w:rsid w:val="00642745"/>
    <w:rsid w:val="0068042C"/>
    <w:rsid w:val="006C101C"/>
    <w:rsid w:val="006F4709"/>
    <w:rsid w:val="00702B81"/>
    <w:rsid w:val="00727711"/>
    <w:rsid w:val="0074264E"/>
    <w:rsid w:val="00742C54"/>
    <w:rsid w:val="00796468"/>
    <w:rsid w:val="007D4A2B"/>
    <w:rsid w:val="007E2D6A"/>
    <w:rsid w:val="008078FA"/>
    <w:rsid w:val="00811D94"/>
    <w:rsid w:val="00823731"/>
    <w:rsid w:val="00904DBE"/>
    <w:rsid w:val="00A75901"/>
    <w:rsid w:val="00B5233A"/>
    <w:rsid w:val="00BA6612"/>
    <w:rsid w:val="00BE1760"/>
    <w:rsid w:val="00C26C30"/>
    <w:rsid w:val="00CA1E31"/>
    <w:rsid w:val="00CD7F50"/>
    <w:rsid w:val="00D71ED1"/>
    <w:rsid w:val="00DA395D"/>
    <w:rsid w:val="00DF1ADF"/>
    <w:rsid w:val="00DF3215"/>
    <w:rsid w:val="00E078FD"/>
    <w:rsid w:val="00E23707"/>
    <w:rsid w:val="00E879E7"/>
    <w:rsid w:val="00F43ACD"/>
    <w:rsid w:val="00F941E8"/>
    <w:rsid w:val="00FA4C9E"/>
    <w:rsid w:val="00FA73D5"/>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9C355"/>
  <w15:chartTrackingRefBased/>
  <w15:docId w15:val="{C45965EE-EF8D-4EDC-AE3B-A2DEA6AC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0D56AA"/>
    <w:pPr>
      <w:ind w:firstLine="0"/>
      <w:jc w:val="center"/>
      <w:outlineLvl w:val="0"/>
    </w:pPr>
    <w:rPr>
      <w:b/>
      <w:bCs/>
      <w:sz w:val="32"/>
      <w:szCs w:val="32"/>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0D56AA"/>
    <w:rPr>
      <w:b/>
      <w:bCs/>
      <w:sz w:val="32"/>
      <w:szCs w:val="32"/>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styleId="PlainTable4">
    <w:name w:val="Plain Table 4"/>
    <w:basedOn w:val="TableNormal"/>
    <w:uiPriority w:val="44"/>
    <w:rsid w:val="005504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5504A1"/>
    <w:pPr>
      <w:spacing w:line="240" w:lineRule="auto"/>
    </w:pPr>
    <w:rPr>
      <w:sz w:val="20"/>
      <w:szCs w:val="20"/>
    </w:rPr>
  </w:style>
  <w:style w:type="character" w:customStyle="1" w:styleId="FootnoteTextChar">
    <w:name w:val="Footnote Text Char"/>
    <w:basedOn w:val="DefaultParagraphFont"/>
    <w:link w:val="FootnoteText"/>
    <w:uiPriority w:val="99"/>
    <w:semiHidden/>
    <w:rsid w:val="005504A1"/>
    <w:rPr>
      <w:sz w:val="20"/>
      <w:szCs w:val="20"/>
    </w:rPr>
  </w:style>
  <w:style w:type="character" w:styleId="FootnoteReference">
    <w:name w:val="footnote reference"/>
    <w:basedOn w:val="DefaultParagraphFont"/>
    <w:uiPriority w:val="99"/>
    <w:semiHidden/>
    <w:unhideWhenUsed/>
    <w:rsid w:val="005504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89589">
      <w:bodyDiv w:val="1"/>
      <w:marLeft w:val="0"/>
      <w:marRight w:val="0"/>
      <w:marTop w:val="0"/>
      <w:marBottom w:val="0"/>
      <w:divBdr>
        <w:top w:val="none" w:sz="0" w:space="0" w:color="auto"/>
        <w:left w:val="none" w:sz="0" w:space="0" w:color="auto"/>
        <w:bottom w:val="none" w:sz="0" w:space="0" w:color="auto"/>
        <w:right w:val="none" w:sz="0" w:space="0" w:color="auto"/>
      </w:divBdr>
      <w:divsChild>
        <w:div w:id="1035816344">
          <w:marLeft w:val="0"/>
          <w:marRight w:val="0"/>
          <w:marTop w:val="0"/>
          <w:marBottom w:val="0"/>
          <w:divBdr>
            <w:top w:val="none" w:sz="0" w:space="0" w:color="auto"/>
            <w:left w:val="none" w:sz="0" w:space="0" w:color="auto"/>
            <w:bottom w:val="none" w:sz="0" w:space="0" w:color="auto"/>
            <w:right w:val="none" w:sz="0" w:space="0" w:color="auto"/>
          </w:divBdr>
          <w:divsChild>
            <w:div w:id="2025746081">
              <w:marLeft w:val="0"/>
              <w:marRight w:val="0"/>
              <w:marTop w:val="0"/>
              <w:marBottom w:val="0"/>
              <w:divBdr>
                <w:top w:val="none" w:sz="0" w:space="0" w:color="auto"/>
                <w:left w:val="none" w:sz="0" w:space="0" w:color="auto"/>
                <w:bottom w:val="none" w:sz="0" w:space="0" w:color="auto"/>
                <w:right w:val="none" w:sz="0" w:space="0" w:color="auto"/>
              </w:divBdr>
              <w:divsChild>
                <w:div w:id="732238959">
                  <w:marLeft w:val="0"/>
                  <w:marRight w:val="0"/>
                  <w:marTop w:val="0"/>
                  <w:marBottom w:val="0"/>
                  <w:divBdr>
                    <w:top w:val="none" w:sz="0" w:space="0" w:color="auto"/>
                    <w:left w:val="none" w:sz="0" w:space="0" w:color="auto"/>
                    <w:bottom w:val="none" w:sz="0" w:space="0" w:color="auto"/>
                    <w:right w:val="none" w:sz="0" w:space="0" w:color="auto"/>
                  </w:divBdr>
                  <w:divsChild>
                    <w:div w:id="2002469680">
                      <w:marLeft w:val="0"/>
                      <w:marRight w:val="0"/>
                      <w:marTop w:val="0"/>
                      <w:marBottom w:val="0"/>
                      <w:divBdr>
                        <w:top w:val="single" w:sz="6" w:space="0" w:color="auto"/>
                        <w:left w:val="single" w:sz="6" w:space="0" w:color="auto"/>
                        <w:bottom w:val="single" w:sz="6" w:space="0" w:color="auto"/>
                        <w:right w:val="single" w:sz="6" w:space="0" w:color="auto"/>
                      </w:divBdr>
                      <w:divsChild>
                        <w:div w:id="28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664029">
      <w:bodyDiv w:val="1"/>
      <w:marLeft w:val="0"/>
      <w:marRight w:val="0"/>
      <w:marTop w:val="0"/>
      <w:marBottom w:val="0"/>
      <w:divBdr>
        <w:top w:val="none" w:sz="0" w:space="0" w:color="auto"/>
        <w:left w:val="none" w:sz="0" w:space="0" w:color="auto"/>
        <w:bottom w:val="none" w:sz="0" w:space="0" w:color="auto"/>
        <w:right w:val="none" w:sz="0" w:space="0" w:color="auto"/>
      </w:divBdr>
      <w:divsChild>
        <w:div w:id="305359933">
          <w:marLeft w:val="0"/>
          <w:marRight w:val="0"/>
          <w:marTop w:val="0"/>
          <w:marBottom w:val="0"/>
          <w:divBdr>
            <w:top w:val="none" w:sz="0" w:space="0" w:color="auto"/>
            <w:left w:val="none" w:sz="0" w:space="0" w:color="auto"/>
            <w:bottom w:val="none" w:sz="0" w:space="0" w:color="auto"/>
            <w:right w:val="none" w:sz="0" w:space="0" w:color="auto"/>
          </w:divBdr>
          <w:divsChild>
            <w:div w:id="1615333323">
              <w:marLeft w:val="0"/>
              <w:marRight w:val="0"/>
              <w:marTop w:val="0"/>
              <w:marBottom w:val="0"/>
              <w:divBdr>
                <w:top w:val="none" w:sz="0" w:space="0" w:color="auto"/>
                <w:left w:val="none" w:sz="0" w:space="0" w:color="auto"/>
                <w:bottom w:val="none" w:sz="0" w:space="0" w:color="auto"/>
                <w:right w:val="none" w:sz="0" w:space="0" w:color="auto"/>
              </w:divBdr>
              <w:divsChild>
                <w:div w:id="811097434">
                  <w:marLeft w:val="0"/>
                  <w:marRight w:val="0"/>
                  <w:marTop w:val="0"/>
                  <w:marBottom w:val="0"/>
                  <w:divBdr>
                    <w:top w:val="none" w:sz="0" w:space="0" w:color="auto"/>
                    <w:left w:val="none" w:sz="0" w:space="0" w:color="auto"/>
                    <w:bottom w:val="none" w:sz="0" w:space="0" w:color="auto"/>
                    <w:right w:val="none" w:sz="0" w:space="0" w:color="auto"/>
                  </w:divBdr>
                  <w:divsChild>
                    <w:div w:id="868570606">
                      <w:marLeft w:val="0"/>
                      <w:marRight w:val="0"/>
                      <w:marTop w:val="0"/>
                      <w:marBottom w:val="0"/>
                      <w:divBdr>
                        <w:top w:val="single" w:sz="6" w:space="0" w:color="auto"/>
                        <w:left w:val="single" w:sz="6" w:space="0" w:color="auto"/>
                        <w:bottom w:val="single" w:sz="6" w:space="0" w:color="auto"/>
                        <w:right w:val="single" w:sz="6" w:space="0" w:color="auto"/>
                      </w:divBdr>
                      <w:divsChild>
                        <w:div w:id="9457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astyle.apa.org/style-grammar-guideline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ed\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9B8471538E4A308C6B67052BAA845F"/>
        <w:category>
          <w:name w:val="General"/>
          <w:gallery w:val="placeholder"/>
        </w:category>
        <w:types>
          <w:type w:val="bbPlcHdr"/>
        </w:types>
        <w:behaviors>
          <w:behavior w:val="content"/>
        </w:behaviors>
        <w:guid w:val="{BCA922D9-5F1A-4687-8980-1C3DC2FB034B}"/>
      </w:docPartPr>
      <w:docPartBody>
        <w:p w:rsidR="003E6FB6" w:rsidRDefault="00000000">
          <w:pPr>
            <w:pStyle w:val="B89B8471538E4A308C6B67052BAA845F"/>
          </w:pPr>
          <w:r w:rsidRPr="576062CF">
            <w:t>Author Note</w:t>
          </w:r>
        </w:p>
      </w:docPartBody>
    </w:docPart>
    <w:docPart>
      <w:docPartPr>
        <w:name w:val="8DB96AF767824219AD499D247E205DB1"/>
        <w:category>
          <w:name w:val="General"/>
          <w:gallery w:val="placeholder"/>
        </w:category>
        <w:types>
          <w:type w:val="bbPlcHdr"/>
        </w:types>
        <w:behaviors>
          <w:behavior w:val="content"/>
        </w:behaviors>
        <w:guid w:val="{6AE272BA-9696-46AC-B41F-C25E5DAE53E0}"/>
      </w:docPartPr>
      <w:docPartBody>
        <w:p w:rsidR="003E6FB6" w:rsidRDefault="00000000">
          <w:pPr>
            <w:pStyle w:val="8DB96AF767824219AD499D247E205DB1"/>
          </w:pPr>
          <w:r>
            <w:t>Include any grant/funding information and a complete correspondence address.</w:t>
          </w:r>
        </w:p>
      </w:docPartBody>
    </w:docPart>
    <w:docPart>
      <w:docPartPr>
        <w:name w:val="9910E61C5D5648A4B69D82F979E3C386"/>
        <w:category>
          <w:name w:val="General"/>
          <w:gallery w:val="placeholder"/>
        </w:category>
        <w:types>
          <w:type w:val="bbPlcHdr"/>
        </w:types>
        <w:behaviors>
          <w:behavior w:val="content"/>
        </w:behaviors>
        <w:guid w:val="{8183FD5C-B986-4F3B-BFAF-5EB207C23DF2}"/>
      </w:docPartPr>
      <w:docPartBody>
        <w:p w:rsidR="003E6FB6" w:rsidRDefault="00000000">
          <w:pPr>
            <w:pStyle w:val="9910E61C5D5648A4B69D82F979E3C386"/>
          </w:pPr>
          <w:r w:rsidRPr="576062CF">
            <w:t>Abstract</w:t>
          </w:r>
        </w:p>
      </w:docPartBody>
    </w:docPart>
    <w:docPart>
      <w:docPartPr>
        <w:name w:val="C6E406214DA04F9982F84BEA88DC4AE7"/>
        <w:category>
          <w:name w:val="General"/>
          <w:gallery w:val="placeholder"/>
        </w:category>
        <w:types>
          <w:type w:val="bbPlcHdr"/>
        </w:types>
        <w:behaviors>
          <w:behavior w:val="content"/>
        </w:behaviors>
        <w:guid w:val="{4D5DD5A9-D3EC-4241-B3AA-AF9A83659988}"/>
      </w:docPartPr>
      <w:docPartBody>
        <w:p w:rsidR="003E6FB6" w:rsidRDefault="00000000">
          <w:pPr>
            <w:pStyle w:val="C6E406214DA04F9982F84BEA88DC4AE7"/>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BC1C25AE3C414D6B865766BFFEAB3B9B"/>
        <w:category>
          <w:name w:val="General"/>
          <w:gallery w:val="placeholder"/>
        </w:category>
        <w:types>
          <w:type w:val="bbPlcHdr"/>
        </w:types>
        <w:behaviors>
          <w:behavior w:val="content"/>
        </w:behaviors>
        <w:guid w:val="{A6963E7D-F6AE-45D0-8169-BD1FFC6A8536}"/>
      </w:docPartPr>
      <w:docPartBody>
        <w:p w:rsidR="003E6FB6" w:rsidRDefault="00000000">
          <w:pPr>
            <w:pStyle w:val="BC1C25AE3C414D6B865766BFFEAB3B9B"/>
          </w:pPr>
          <w:r w:rsidRPr="00500997">
            <w:rPr>
              <w:rStyle w:val="Emphasis"/>
            </w:rPr>
            <w:t>Keywords</w:t>
          </w:r>
          <w:r>
            <w:t>:</w:t>
          </w:r>
        </w:p>
      </w:docPartBody>
    </w:docPart>
    <w:docPart>
      <w:docPartPr>
        <w:name w:val="61371FED1A3A4F6F89CE538AFD24ACE5"/>
        <w:category>
          <w:name w:val="General"/>
          <w:gallery w:val="placeholder"/>
        </w:category>
        <w:types>
          <w:type w:val="bbPlcHdr"/>
        </w:types>
        <w:behaviors>
          <w:behavior w:val="content"/>
        </w:behaviors>
        <w:guid w:val="{D8A3E55E-4904-43B4-BE12-308477178D7C}"/>
      </w:docPartPr>
      <w:docPartBody>
        <w:p w:rsidR="003E6FB6" w:rsidRDefault="00000000">
          <w:pPr>
            <w:pStyle w:val="61371FED1A3A4F6F89CE538AFD24ACE5"/>
          </w:pPr>
          <w:r>
            <w:t>Add keywords here.</w:t>
          </w:r>
        </w:p>
      </w:docPartBody>
    </w:docPart>
    <w:docPart>
      <w:docPartPr>
        <w:name w:val="21B7655269D54ADC9B70A77E9F17E55F"/>
        <w:category>
          <w:name w:val="General"/>
          <w:gallery w:val="placeholder"/>
        </w:category>
        <w:types>
          <w:type w:val="bbPlcHdr"/>
        </w:types>
        <w:behaviors>
          <w:behavior w:val="content"/>
        </w:behaviors>
        <w:guid w:val="{A3D8585B-6B4F-40B1-BFC9-4326BDAF4EA9}"/>
      </w:docPartPr>
      <w:docPartBody>
        <w:p w:rsidR="003E6FB6" w:rsidRDefault="00000000">
          <w:pPr>
            <w:pStyle w:val="21B7655269D54ADC9B70A77E9F17E55F"/>
          </w:pPr>
          <w:r w:rsidRPr="576062CF">
            <w:t>References</w:t>
          </w:r>
        </w:p>
      </w:docPartBody>
    </w:docPart>
    <w:docPart>
      <w:docPartPr>
        <w:name w:val="BA08A047DB88466FA99D7C3893615233"/>
        <w:category>
          <w:name w:val="General"/>
          <w:gallery w:val="placeholder"/>
        </w:category>
        <w:types>
          <w:type w:val="bbPlcHdr"/>
        </w:types>
        <w:behaviors>
          <w:behavior w:val="content"/>
        </w:behaviors>
        <w:guid w:val="{0F2499DF-A2C8-43C1-9F65-071EB030623B}"/>
      </w:docPartPr>
      <w:docPartBody>
        <w:p w:rsidR="003E6FB6" w:rsidRDefault="00000000">
          <w:pPr>
            <w:pStyle w:val="BA08A047DB88466FA99D7C3893615233"/>
          </w:pPr>
          <w:r>
            <w:t>Last Name, A. B. (Year). Article Title.</w:t>
          </w:r>
        </w:p>
      </w:docPartBody>
    </w:docPart>
    <w:docPart>
      <w:docPartPr>
        <w:name w:val="7EF7BB881C134DDBAAE11D239E42C7BD"/>
        <w:category>
          <w:name w:val="General"/>
          <w:gallery w:val="placeholder"/>
        </w:category>
        <w:types>
          <w:type w:val="bbPlcHdr"/>
        </w:types>
        <w:behaviors>
          <w:behavior w:val="content"/>
        </w:behaviors>
        <w:guid w:val="{946E39E2-7E14-4D24-9553-8DEF9F134F81}"/>
      </w:docPartPr>
      <w:docPartBody>
        <w:p w:rsidR="003E6FB6" w:rsidRDefault="00000000">
          <w:pPr>
            <w:pStyle w:val="7EF7BB881C134DDBAAE11D239E42C7BD"/>
          </w:pPr>
          <w:r w:rsidRPr="00530EF3">
            <w:rPr>
              <w:rStyle w:val="Emphasis"/>
            </w:rPr>
            <w:t>Journal Title</w:t>
          </w:r>
        </w:p>
      </w:docPartBody>
    </w:docPart>
    <w:docPart>
      <w:docPartPr>
        <w:name w:val="27EA87E0488D4BCEACE39922DE666C6B"/>
        <w:category>
          <w:name w:val="General"/>
          <w:gallery w:val="placeholder"/>
        </w:category>
        <w:types>
          <w:type w:val="bbPlcHdr"/>
        </w:types>
        <w:behaviors>
          <w:behavior w:val="content"/>
        </w:behaviors>
        <w:guid w:val="{3755BE46-9BB6-48CC-B6AB-AE1BD600561A}"/>
      </w:docPartPr>
      <w:docPartBody>
        <w:p w:rsidR="003E6FB6" w:rsidRDefault="00000000">
          <w:pPr>
            <w:pStyle w:val="27EA87E0488D4BCEACE39922DE666C6B"/>
          </w:pPr>
          <w:r w:rsidRPr="00530EF3">
            <w:t>, Pages #-#. URL.</w:t>
          </w:r>
        </w:p>
      </w:docPartBody>
    </w:docPart>
    <w:docPart>
      <w:docPartPr>
        <w:name w:val="44B7DA9ED8654701A2018E9E03BEED36"/>
        <w:category>
          <w:name w:val="General"/>
          <w:gallery w:val="placeholder"/>
        </w:category>
        <w:types>
          <w:type w:val="bbPlcHdr"/>
        </w:types>
        <w:behaviors>
          <w:behavior w:val="content"/>
        </w:behaviors>
        <w:guid w:val="{53F00C9F-7902-4B02-933A-DDDBB361CF6F}"/>
      </w:docPartPr>
      <w:docPartBody>
        <w:p w:rsidR="003E6FB6" w:rsidRDefault="00000000">
          <w:pPr>
            <w:pStyle w:val="44B7DA9ED8654701A2018E9E03BEED36"/>
          </w:pPr>
          <w:r w:rsidRPr="72E609EB">
            <w:rPr>
              <w:color w:val="156082" w:themeColor="accent1"/>
              <w:u w:val="single"/>
            </w:rPr>
            <w:t>URL</w:t>
          </w:r>
          <w:r>
            <w:t>.</w:t>
          </w:r>
        </w:p>
      </w:docPartBody>
    </w:docPart>
    <w:docPart>
      <w:docPartPr>
        <w:name w:val="7E8663E8C1B94E3995B33CC6D472990F"/>
        <w:category>
          <w:name w:val="General"/>
          <w:gallery w:val="placeholder"/>
        </w:category>
        <w:types>
          <w:type w:val="bbPlcHdr"/>
        </w:types>
        <w:behaviors>
          <w:behavior w:val="content"/>
        </w:behaviors>
        <w:guid w:val="{9F139578-C90A-4C94-B51A-9CFA0074AA20}"/>
      </w:docPartPr>
      <w:docPartBody>
        <w:p w:rsidR="003E6FB6" w:rsidRDefault="00000000">
          <w:pPr>
            <w:pStyle w:val="7E8663E8C1B94E3995B33CC6D472990F"/>
          </w:pPr>
          <w:r w:rsidRPr="00530EF3">
            <w:t>Last Name, C. D. (Year).</w:t>
          </w:r>
        </w:p>
      </w:docPartBody>
    </w:docPart>
    <w:docPart>
      <w:docPartPr>
        <w:name w:val="DD19EE98DD9A442FAFE3345322D59EFD"/>
        <w:category>
          <w:name w:val="General"/>
          <w:gallery w:val="placeholder"/>
        </w:category>
        <w:types>
          <w:type w:val="bbPlcHdr"/>
        </w:types>
        <w:behaviors>
          <w:behavior w:val="content"/>
        </w:behaviors>
        <w:guid w:val="{48F39CCB-2463-4871-A522-290455837C22}"/>
      </w:docPartPr>
      <w:docPartBody>
        <w:p w:rsidR="003E6FB6" w:rsidRDefault="00000000">
          <w:pPr>
            <w:pStyle w:val="DD19EE98DD9A442FAFE3345322D59EFD"/>
          </w:pPr>
          <w:r w:rsidRPr="00530EF3">
            <w:rPr>
              <w:rStyle w:val="Emphasis"/>
            </w:rPr>
            <w:t>Book Title</w:t>
          </w:r>
        </w:p>
      </w:docPartBody>
    </w:docPart>
    <w:docPart>
      <w:docPartPr>
        <w:name w:val="E83E8911FDFC4437B21842C919ECBCDE"/>
        <w:category>
          <w:name w:val="General"/>
          <w:gallery w:val="placeholder"/>
        </w:category>
        <w:types>
          <w:type w:val="bbPlcHdr"/>
        </w:types>
        <w:behaviors>
          <w:behavior w:val="content"/>
        </w:behaviors>
        <w:guid w:val="{79CF3C54-818B-4BEC-B7A4-EC9425B5ECBE}"/>
      </w:docPartPr>
      <w:docPartBody>
        <w:p w:rsidR="003E6FB6" w:rsidRDefault="00000000">
          <w:pPr>
            <w:pStyle w:val="E83E8911FDFC4437B21842C919ECBCDE"/>
          </w:pPr>
          <w:r w:rsidRPr="72E609EB">
            <w:rPr>
              <w:color w:val="156082" w:themeColor="accent1"/>
              <w:u w:val="single"/>
            </w:rPr>
            <w:t>URL</w:t>
          </w:r>
          <w:r>
            <w:t>.</w:t>
          </w:r>
        </w:p>
      </w:docPartBody>
    </w:docPart>
    <w:docPart>
      <w:docPartPr>
        <w:name w:val="194CBF34770A45DA83754C9B1299932E"/>
        <w:category>
          <w:name w:val="General"/>
          <w:gallery w:val="placeholder"/>
        </w:category>
        <w:types>
          <w:type w:val="bbPlcHdr"/>
        </w:types>
        <w:behaviors>
          <w:behavior w:val="content"/>
        </w:behaviors>
        <w:guid w:val="{AD8126C9-1B43-4693-A242-0FCA92D4D53E}"/>
      </w:docPartPr>
      <w:docPartBody>
        <w:p w:rsidR="003E6FB6" w:rsidRDefault="00000000">
          <w:pPr>
            <w:pStyle w:val="194CBF34770A45DA83754C9B1299932E"/>
          </w:pPr>
          <w:r>
            <w:t>Last Name, D. E., Last Name, F. G. (Year).</w:t>
          </w:r>
        </w:p>
      </w:docPartBody>
    </w:docPart>
    <w:docPart>
      <w:docPartPr>
        <w:name w:val="19BFA46DF26C44ED9673B229F3F30ADF"/>
        <w:category>
          <w:name w:val="General"/>
          <w:gallery w:val="placeholder"/>
        </w:category>
        <w:types>
          <w:type w:val="bbPlcHdr"/>
        </w:types>
        <w:behaviors>
          <w:behavior w:val="content"/>
        </w:behaviors>
        <w:guid w:val="{3E0761E7-3E67-4B44-85FB-8F4CED4B848D}"/>
      </w:docPartPr>
      <w:docPartBody>
        <w:p w:rsidR="003E6FB6" w:rsidRDefault="00000000">
          <w:pPr>
            <w:pStyle w:val="19BFA46DF26C44ED9673B229F3F30ADF"/>
          </w:pPr>
          <w:r w:rsidRPr="00530EF3">
            <w:rPr>
              <w:rStyle w:val="Emphasis"/>
            </w:rPr>
            <w:t>Report Title</w:t>
          </w:r>
        </w:p>
      </w:docPartBody>
    </w:docPart>
    <w:docPart>
      <w:docPartPr>
        <w:name w:val="9D863F3C13B24D7FB5EFBC44703A1D57"/>
        <w:category>
          <w:name w:val="General"/>
          <w:gallery w:val="placeholder"/>
        </w:category>
        <w:types>
          <w:type w:val="bbPlcHdr"/>
        </w:types>
        <w:behaviors>
          <w:behavior w:val="content"/>
        </w:behaviors>
        <w:guid w:val="{B2D38041-CA94-4FDC-885C-4D22AE051E27}"/>
      </w:docPartPr>
      <w:docPartBody>
        <w:p w:rsidR="003E6FB6" w:rsidRDefault="00000000">
          <w:pPr>
            <w:pStyle w:val="9D863F3C13B24D7FB5EFBC44703A1D57"/>
          </w:pPr>
          <w:r w:rsidRPr="72E609EB">
            <w:rPr>
              <w:color w:val="156082" w:themeColor="accent1"/>
              <w:u w:val="single"/>
            </w:rPr>
            <w:t>URL</w:t>
          </w:r>
          <w:r>
            <w:t>.</w:t>
          </w:r>
        </w:p>
      </w:docPartBody>
    </w:docPart>
    <w:docPart>
      <w:docPartPr>
        <w:name w:val="B1F9020385EC4F0F8C00EE319248DA01"/>
        <w:category>
          <w:name w:val="General"/>
          <w:gallery w:val="placeholder"/>
        </w:category>
        <w:types>
          <w:type w:val="bbPlcHdr"/>
        </w:types>
        <w:behaviors>
          <w:behavior w:val="content"/>
        </w:behaviors>
        <w:guid w:val="{9A59CF24-B1CF-4BFE-9D7F-CBECD8197EC3}"/>
      </w:docPartPr>
      <w:docPartBody>
        <w:p w:rsidR="003E6FB6" w:rsidRDefault="00000000">
          <w:pPr>
            <w:pStyle w:val="B1F9020385EC4F0F8C00EE319248DA01"/>
          </w:pPr>
          <w:r>
            <w:t>Last Name, H. I. (Year, Month Day). Article Title/Headline.</w:t>
          </w:r>
        </w:p>
      </w:docPartBody>
    </w:docPart>
    <w:docPart>
      <w:docPartPr>
        <w:name w:val="4DA79B99C9B64F1083EFD8A444DEA912"/>
        <w:category>
          <w:name w:val="General"/>
          <w:gallery w:val="placeholder"/>
        </w:category>
        <w:types>
          <w:type w:val="bbPlcHdr"/>
        </w:types>
        <w:behaviors>
          <w:behavior w:val="content"/>
        </w:behaviors>
        <w:guid w:val="{02A21634-381F-4B89-914F-D77011F78360}"/>
      </w:docPartPr>
      <w:docPartBody>
        <w:p w:rsidR="003E6FB6" w:rsidRDefault="00000000">
          <w:pPr>
            <w:pStyle w:val="4DA79B99C9B64F1083EFD8A444DEA912"/>
          </w:pPr>
          <w:r w:rsidRPr="00530EF3">
            <w:rPr>
              <w:rStyle w:val="Emphasis"/>
            </w:rPr>
            <w:t>Periodical.</w:t>
          </w:r>
        </w:p>
      </w:docPartBody>
    </w:docPart>
    <w:docPart>
      <w:docPartPr>
        <w:name w:val="66B72FC0B9F24C72B1FC4C75ECD533B3"/>
        <w:category>
          <w:name w:val="General"/>
          <w:gallery w:val="placeholder"/>
        </w:category>
        <w:types>
          <w:type w:val="bbPlcHdr"/>
        </w:types>
        <w:behaviors>
          <w:behavior w:val="content"/>
        </w:behaviors>
        <w:guid w:val="{1128F5F1-C305-4889-A6A4-4406ECE63401}"/>
      </w:docPartPr>
      <w:docPartBody>
        <w:p w:rsidR="003E6FB6" w:rsidRDefault="00000000">
          <w:pPr>
            <w:pStyle w:val="66B72FC0B9F24C72B1FC4C75ECD533B3"/>
          </w:pPr>
          <w:r>
            <w:t>Organization Name. (Year, Month Day).</w:t>
          </w:r>
        </w:p>
      </w:docPartBody>
    </w:docPart>
    <w:docPart>
      <w:docPartPr>
        <w:name w:val="36771D574344416097C289983E529C1B"/>
        <w:category>
          <w:name w:val="General"/>
          <w:gallery w:val="placeholder"/>
        </w:category>
        <w:types>
          <w:type w:val="bbPlcHdr"/>
        </w:types>
        <w:behaviors>
          <w:behavior w:val="content"/>
        </w:behaviors>
        <w:guid w:val="{CE99EA22-71FC-4CA1-BB39-93685B733792}"/>
      </w:docPartPr>
      <w:docPartBody>
        <w:p w:rsidR="003E6FB6" w:rsidRDefault="00000000">
          <w:pPr>
            <w:pStyle w:val="36771D574344416097C289983E529C1B"/>
          </w:pPr>
          <w:r w:rsidRPr="00530EF3">
            <w:rPr>
              <w:rStyle w:val="Emphasis"/>
            </w:rPr>
            <w:t>Webpage Title.</w:t>
          </w:r>
        </w:p>
      </w:docPartBody>
    </w:docPart>
    <w:docPart>
      <w:docPartPr>
        <w:name w:val="8089AE5B63B14248AD098B375E9149F3"/>
        <w:category>
          <w:name w:val="General"/>
          <w:gallery w:val="placeholder"/>
        </w:category>
        <w:types>
          <w:type w:val="bbPlcHdr"/>
        </w:types>
        <w:behaviors>
          <w:behavior w:val="content"/>
        </w:behaviors>
        <w:guid w:val="{B837C80C-17B5-446B-81BD-08905DC7E21F}"/>
      </w:docPartPr>
      <w:docPartBody>
        <w:p w:rsidR="003E6FB6" w:rsidRDefault="00000000">
          <w:pPr>
            <w:pStyle w:val="8089AE5B63B14248AD098B375E9149F3"/>
          </w:pPr>
          <w:r w:rsidRPr="72E609EB">
            <w:rPr>
              <w:color w:val="156082" w:themeColor="accent1"/>
              <w:u w:val="single"/>
            </w:rPr>
            <w:t>URL</w:t>
          </w:r>
          <w:r>
            <w:t>.</w:t>
          </w:r>
        </w:p>
      </w:docPartBody>
    </w:docPart>
    <w:docPart>
      <w:docPartPr>
        <w:name w:val="852C481BA0E04D0D802BCAC09A4B1BD5"/>
        <w:category>
          <w:name w:val="General"/>
          <w:gallery w:val="placeholder"/>
        </w:category>
        <w:types>
          <w:type w:val="bbPlcHdr"/>
        </w:types>
        <w:behaviors>
          <w:behavior w:val="content"/>
        </w:behaviors>
        <w:guid w:val="{5EA131B0-63F3-4F20-AC32-F5F861991CC1}"/>
      </w:docPartPr>
      <w:docPartBody>
        <w:p w:rsidR="003E6FB6" w:rsidRDefault="00000000">
          <w:pPr>
            <w:pStyle w:val="852C481BA0E04D0D802BCAC09A4B1BD5"/>
          </w:pPr>
          <w:r>
            <w:t>Footnotes</w:t>
          </w:r>
        </w:p>
      </w:docPartBody>
    </w:docPart>
    <w:docPart>
      <w:docPartPr>
        <w:name w:val="DD335F4BD2AE4F7BA6967F398010FE01"/>
        <w:category>
          <w:name w:val="General"/>
          <w:gallery w:val="placeholder"/>
        </w:category>
        <w:types>
          <w:type w:val="bbPlcHdr"/>
        </w:types>
        <w:behaviors>
          <w:behavior w:val="content"/>
        </w:behaviors>
        <w:guid w:val="{C728CD93-0118-4E27-8C9F-FD445EB7D21A}"/>
      </w:docPartPr>
      <w:docPartBody>
        <w:p w:rsidR="003E6FB6" w:rsidRDefault="00000000">
          <w:pPr>
            <w:pStyle w:val="DD335F4BD2AE4F7BA6967F398010FE01"/>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B29521841F784DC6861C93C5601288F6"/>
        <w:category>
          <w:name w:val="General"/>
          <w:gallery w:val="placeholder"/>
        </w:category>
        <w:types>
          <w:type w:val="bbPlcHdr"/>
        </w:types>
        <w:behaviors>
          <w:behavior w:val="content"/>
        </w:behaviors>
        <w:guid w:val="{677DF5D1-5D34-40A1-8902-587BFB6368E6}"/>
      </w:docPartPr>
      <w:docPartBody>
        <w:p w:rsidR="003E6FB6" w:rsidRDefault="00000000">
          <w:pPr>
            <w:pStyle w:val="B29521841F784DC6861C93C5601288F6"/>
          </w:pPr>
          <w:r w:rsidRPr="576062CF">
            <w:t>Tables</w:t>
          </w:r>
        </w:p>
      </w:docPartBody>
    </w:docPart>
    <w:docPart>
      <w:docPartPr>
        <w:name w:val="AE1C0BC0F7EC4A32A0808F7907A4AF39"/>
        <w:category>
          <w:name w:val="General"/>
          <w:gallery w:val="placeholder"/>
        </w:category>
        <w:types>
          <w:type w:val="bbPlcHdr"/>
        </w:types>
        <w:behaviors>
          <w:behavior w:val="content"/>
        </w:behaviors>
        <w:guid w:val="{1F5E82F1-8FBE-4972-A593-995C42208FC5}"/>
      </w:docPartPr>
      <w:docPartBody>
        <w:p w:rsidR="003E6FB6" w:rsidRDefault="00000000">
          <w:pPr>
            <w:pStyle w:val="AE1C0BC0F7EC4A32A0808F7907A4AF39"/>
          </w:pPr>
          <w:r>
            <w:t>Table 1</w:t>
          </w:r>
        </w:p>
      </w:docPartBody>
    </w:docPart>
    <w:docPart>
      <w:docPartPr>
        <w:name w:val="1B7982AC838F4F598E5AB2ECF160CA11"/>
        <w:category>
          <w:name w:val="General"/>
          <w:gallery w:val="placeholder"/>
        </w:category>
        <w:types>
          <w:type w:val="bbPlcHdr"/>
        </w:types>
        <w:behaviors>
          <w:behavior w:val="content"/>
        </w:behaviors>
        <w:guid w:val="{96320F4A-1FE8-4019-A41B-C0B239A3C00A}"/>
      </w:docPartPr>
      <w:docPartBody>
        <w:p w:rsidR="003E6FB6" w:rsidRDefault="00000000">
          <w:pPr>
            <w:pStyle w:val="1B7982AC838F4F598E5AB2ECF160CA11"/>
          </w:pPr>
          <w:r w:rsidRPr="00530EF3">
            <w:t>Table Title</w:t>
          </w:r>
        </w:p>
      </w:docPartBody>
    </w:docPart>
    <w:docPart>
      <w:docPartPr>
        <w:name w:val="9C7B28DE5BB74575A5827CCAE83CC38E"/>
        <w:category>
          <w:name w:val="General"/>
          <w:gallery w:val="placeholder"/>
        </w:category>
        <w:types>
          <w:type w:val="bbPlcHdr"/>
        </w:types>
        <w:behaviors>
          <w:behavior w:val="content"/>
        </w:behaviors>
        <w:guid w:val="{D0C82975-AE2F-47CF-87B3-2A55BC069ACC}"/>
      </w:docPartPr>
      <w:docPartBody>
        <w:p w:rsidR="003E6FB6" w:rsidRDefault="00000000">
          <w:pPr>
            <w:pStyle w:val="9C7B28DE5BB74575A5827CCAE83CC38E"/>
          </w:pPr>
          <w:r w:rsidRPr="576062CF">
            <w:t>Column Head</w:t>
          </w:r>
        </w:p>
      </w:docPartBody>
    </w:docPart>
    <w:docPart>
      <w:docPartPr>
        <w:name w:val="BCDB9C382AE149A29EE8539718B5A2C0"/>
        <w:category>
          <w:name w:val="General"/>
          <w:gallery w:val="placeholder"/>
        </w:category>
        <w:types>
          <w:type w:val="bbPlcHdr"/>
        </w:types>
        <w:behaviors>
          <w:behavior w:val="content"/>
        </w:behaviors>
        <w:guid w:val="{452D6ADC-A708-4CDF-BE2A-1C582B7F3452}"/>
      </w:docPartPr>
      <w:docPartBody>
        <w:p w:rsidR="003E6FB6" w:rsidRDefault="00000000">
          <w:pPr>
            <w:pStyle w:val="BCDB9C382AE149A29EE8539718B5A2C0"/>
          </w:pPr>
          <w:r w:rsidRPr="576062CF">
            <w:t>Column Head</w:t>
          </w:r>
        </w:p>
      </w:docPartBody>
    </w:docPart>
    <w:docPart>
      <w:docPartPr>
        <w:name w:val="52BFA602AB824733BD9D406811519AA3"/>
        <w:category>
          <w:name w:val="General"/>
          <w:gallery w:val="placeholder"/>
        </w:category>
        <w:types>
          <w:type w:val="bbPlcHdr"/>
        </w:types>
        <w:behaviors>
          <w:behavior w:val="content"/>
        </w:behaviors>
        <w:guid w:val="{0E005320-16E6-45C7-9D4A-5D95EF351597}"/>
      </w:docPartPr>
      <w:docPartBody>
        <w:p w:rsidR="003E6FB6" w:rsidRDefault="00000000">
          <w:pPr>
            <w:pStyle w:val="52BFA602AB824733BD9D406811519AA3"/>
          </w:pPr>
          <w:r w:rsidRPr="576062CF">
            <w:t>Column Head</w:t>
          </w:r>
        </w:p>
      </w:docPartBody>
    </w:docPart>
    <w:docPart>
      <w:docPartPr>
        <w:name w:val="5E326DB5A55848E3B0AC311419E98B1B"/>
        <w:category>
          <w:name w:val="General"/>
          <w:gallery w:val="placeholder"/>
        </w:category>
        <w:types>
          <w:type w:val="bbPlcHdr"/>
        </w:types>
        <w:behaviors>
          <w:behavior w:val="content"/>
        </w:behaviors>
        <w:guid w:val="{BD4CE049-A2C4-4125-B20E-CA9C4A2A4D4E}"/>
      </w:docPartPr>
      <w:docPartBody>
        <w:p w:rsidR="003E6FB6" w:rsidRDefault="00000000">
          <w:pPr>
            <w:pStyle w:val="5E326DB5A55848E3B0AC311419E98B1B"/>
          </w:pPr>
          <w:r w:rsidRPr="576062CF">
            <w:t>Column Head</w:t>
          </w:r>
        </w:p>
      </w:docPartBody>
    </w:docPart>
    <w:docPart>
      <w:docPartPr>
        <w:name w:val="04654C6F787D47DDB5CBCA64318A6935"/>
        <w:category>
          <w:name w:val="General"/>
          <w:gallery w:val="placeholder"/>
        </w:category>
        <w:types>
          <w:type w:val="bbPlcHdr"/>
        </w:types>
        <w:behaviors>
          <w:behavior w:val="content"/>
        </w:behaviors>
        <w:guid w:val="{DFE9F872-138B-410D-AC79-B1788538D885}"/>
      </w:docPartPr>
      <w:docPartBody>
        <w:p w:rsidR="003E6FB6" w:rsidRDefault="00000000">
          <w:pPr>
            <w:pStyle w:val="04654C6F787D47DDB5CBCA64318A6935"/>
          </w:pPr>
          <w:r w:rsidRPr="576062CF">
            <w:t>Column Head</w:t>
          </w:r>
        </w:p>
      </w:docPartBody>
    </w:docPart>
    <w:docPart>
      <w:docPartPr>
        <w:name w:val="A992484B47A54273B7B566414210A0CF"/>
        <w:category>
          <w:name w:val="General"/>
          <w:gallery w:val="placeholder"/>
        </w:category>
        <w:types>
          <w:type w:val="bbPlcHdr"/>
        </w:types>
        <w:behaviors>
          <w:behavior w:val="content"/>
        </w:behaviors>
        <w:guid w:val="{BB7892B5-4F03-4A19-9F25-B03CFB888FF2}"/>
      </w:docPartPr>
      <w:docPartBody>
        <w:p w:rsidR="003E6FB6" w:rsidRDefault="00000000">
          <w:pPr>
            <w:pStyle w:val="A992484B47A54273B7B566414210A0CF"/>
          </w:pPr>
          <w:r w:rsidRPr="576062CF">
            <w:t>Row Head</w:t>
          </w:r>
        </w:p>
      </w:docPartBody>
    </w:docPart>
    <w:docPart>
      <w:docPartPr>
        <w:name w:val="AF2805D5B79F449EAD65927F964DDE5E"/>
        <w:category>
          <w:name w:val="General"/>
          <w:gallery w:val="placeholder"/>
        </w:category>
        <w:types>
          <w:type w:val="bbPlcHdr"/>
        </w:types>
        <w:behaviors>
          <w:behavior w:val="content"/>
        </w:behaviors>
        <w:guid w:val="{02D8BDB3-D0E3-489A-BA87-73E6B3B0CFF6}"/>
      </w:docPartPr>
      <w:docPartBody>
        <w:p w:rsidR="003E6FB6" w:rsidRDefault="00000000">
          <w:pPr>
            <w:pStyle w:val="AF2805D5B79F449EAD65927F964DDE5E"/>
          </w:pPr>
          <w:r>
            <w:t>123</w:t>
          </w:r>
        </w:p>
      </w:docPartBody>
    </w:docPart>
    <w:docPart>
      <w:docPartPr>
        <w:name w:val="82B79894748D41BE9CD0EDBC289B3B8A"/>
        <w:category>
          <w:name w:val="General"/>
          <w:gallery w:val="placeholder"/>
        </w:category>
        <w:types>
          <w:type w:val="bbPlcHdr"/>
        </w:types>
        <w:behaviors>
          <w:behavior w:val="content"/>
        </w:behaviors>
        <w:guid w:val="{80CDD048-05EF-408B-A86B-BA33D10EE67D}"/>
      </w:docPartPr>
      <w:docPartBody>
        <w:p w:rsidR="003E6FB6" w:rsidRDefault="00000000">
          <w:pPr>
            <w:pStyle w:val="82B79894748D41BE9CD0EDBC289B3B8A"/>
          </w:pPr>
          <w:r>
            <w:t>123</w:t>
          </w:r>
        </w:p>
      </w:docPartBody>
    </w:docPart>
    <w:docPart>
      <w:docPartPr>
        <w:name w:val="6BDCF5CA5F8E462980F1F288F41AB610"/>
        <w:category>
          <w:name w:val="General"/>
          <w:gallery w:val="placeholder"/>
        </w:category>
        <w:types>
          <w:type w:val="bbPlcHdr"/>
        </w:types>
        <w:behaviors>
          <w:behavior w:val="content"/>
        </w:behaviors>
        <w:guid w:val="{0E5CF6FC-B13D-40CE-9069-0628E0FB470C}"/>
      </w:docPartPr>
      <w:docPartBody>
        <w:p w:rsidR="003E6FB6" w:rsidRDefault="00000000">
          <w:pPr>
            <w:pStyle w:val="6BDCF5CA5F8E462980F1F288F41AB610"/>
          </w:pPr>
          <w:r>
            <w:t>123</w:t>
          </w:r>
        </w:p>
      </w:docPartBody>
    </w:docPart>
    <w:docPart>
      <w:docPartPr>
        <w:name w:val="6C1BC78B80DC4A3EADF2A2F62A0843A5"/>
        <w:category>
          <w:name w:val="General"/>
          <w:gallery w:val="placeholder"/>
        </w:category>
        <w:types>
          <w:type w:val="bbPlcHdr"/>
        </w:types>
        <w:behaviors>
          <w:behavior w:val="content"/>
        </w:behaviors>
        <w:guid w:val="{2F4BEE2A-48BE-4CFB-8CA3-88C6FD097BB8}"/>
      </w:docPartPr>
      <w:docPartBody>
        <w:p w:rsidR="003E6FB6" w:rsidRDefault="00000000">
          <w:pPr>
            <w:pStyle w:val="6C1BC78B80DC4A3EADF2A2F62A0843A5"/>
          </w:pPr>
          <w:r>
            <w:t>123</w:t>
          </w:r>
        </w:p>
      </w:docPartBody>
    </w:docPart>
    <w:docPart>
      <w:docPartPr>
        <w:name w:val="79AA9A0479A24D99B79120E9CDD32BFA"/>
        <w:category>
          <w:name w:val="General"/>
          <w:gallery w:val="placeholder"/>
        </w:category>
        <w:types>
          <w:type w:val="bbPlcHdr"/>
        </w:types>
        <w:behaviors>
          <w:behavior w:val="content"/>
        </w:behaviors>
        <w:guid w:val="{AA8D0B89-3D45-4D6E-9D3F-63DD278E43F9}"/>
      </w:docPartPr>
      <w:docPartBody>
        <w:p w:rsidR="003E6FB6" w:rsidRDefault="00000000">
          <w:pPr>
            <w:pStyle w:val="79AA9A0479A24D99B79120E9CDD32BFA"/>
          </w:pPr>
          <w:r w:rsidRPr="576062CF">
            <w:t>Row Head</w:t>
          </w:r>
        </w:p>
      </w:docPartBody>
    </w:docPart>
    <w:docPart>
      <w:docPartPr>
        <w:name w:val="265CCD5C1CD24340A7760DF42966BDD9"/>
        <w:category>
          <w:name w:val="General"/>
          <w:gallery w:val="placeholder"/>
        </w:category>
        <w:types>
          <w:type w:val="bbPlcHdr"/>
        </w:types>
        <w:behaviors>
          <w:behavior w:val="content"/>
        </w:behaviors>
        <w:guid w:val="{96C44C58-B3AA-4F45-B85C-BBEE476685C4}"/>
      </w:docPartPr>
      <w:docPartBody>
        <w:p w:rsidR="003E6FB6" w:rsidRDefault="00000000">
          <w:pPr>
            <w:pStyle w:val="265CCD5C1CD24340A7760DF42966BDD9"/>
          </w:pPr>
          <w:r>
            <w:t>456</w:t>
          </w:r>
        </w:p>
      </w:docPartBody>
    </w:docPart>
    <w:docPart>
      <w:docPartPr>
        <w:name w:val="DEFA6628A4BA442BA03B4CC545CA8F88"/>
        <w:category>
          <w:name w:val="General"/>
          <w:gallery w:val="placeholder"/>
        </w:category>
        <w:types>
          <w:type w:val="bbPlcHdr"/>
        </w:types>
        <w:behaviors>
          <w:behavior w:val="content"/>
        </w:behaviors>
        <w:guid w:val="{78B01FFE-A0C3-45A7-AD4E-2CDBEC237CA2}"/>
      </w:docPartPr>
      <w:docPartBody>
        <w:p w:rsidR="003E6FB6" w:rsidRDefault="00000000">
          <w:pPr>
            <w:pStyle w:val="DEFA6628A4BA442BA03B4CC545CA8F88"/>
          </w:pPr>
          <w:r>
            <w:t>456</w:t>
          </w:r>
        </w:p>
      </w:docPartBody>
    </w:docPart>
    <w:docPart>
      <w:docPartPr>
        <w:name w:val="25DAD9423E05491B88D9A481B6E58ED4"/>
        <w:category>
          <w:name w:val="General"/>
          <w:gallery w:val="placeholder"/>
        </w:category>
        <w:types>
          <w:type w:val="bbPlcHdr"/>
        </w:types>
        <w:behaviors>
          <w:behavior w:val="content"/>
        </w:behaviors>
        <w:guid w:val="{D028F0E2-8BAD-4D3A-8381-772804ADDA24}"/>
      </w:docPartPr>
      <w:docPartBody>
        <w:p w:rsidR="003E6FB6" w:rsidRDefault="00000000">
          <w:pPr>
            <w:pStyle w:val="25DAD9423E05491B88D9A481B6E58ED4"/>
          </w:pPr>
          <w:r>
            <w:t>456</w:t>
          </w:r>
        </w:p>
      </w:docPartBody>
    </w:docPart>
    <w:docPart>
      <w:docPartPr>
        <w:name w:val="7825E696C6F24BF9BEB8ADAF4B0098DE"/>
        <w:category>
          <w:name w:val="General"/>
          <w:gallery w:val="placeholder"/>
        </w:category>
        <w:types>
          <w:type w:val="bbPlcHdr"/>
        </w:types>
        <w:behaviors>
          <w:behavior w:val="content"/>
        </w:behaviors>
        <w:guid w:val="{462709C8-F7A0-4EF4-9981-8857A949A3C0}"/>
      </w:docPartPr>
      <w:docPartBody>
        <w:p w:rsidR="003E6FB6" w:rsidRDefault="00000000">
          <w:pPr>
            <w:pStyle w:val="7825E696C6F24BF9BEB8ADAF4B0098DE"/>
          </w:pPr>
          <w:r>
            <w:t>456</w:t>
          </w:r>
        </w:p>
      </w:docPartBody>
    </w:docPart>
    <w:docPart>
      <w:docPartPr>
        <w:name w:val="B7F276BC16E34D1A8A6834D098CFA76F"/>
        <w:category>
          <w:name w:val="General"/>
          <w:gallery w:val="placeholder"/>
        </w:category>
        <w:types>
          <w:type w:val="bbPlcHdr"/>
        </w:types>
        <w:behaviors>
          <w:behavior w:val="content"/>
        </w:behaviors>
        <w:guid w:val="{81F6B41A-28BE-4660-8168-BE38E401F070}"/>
      </w:docPartPr>
      <w:docPartBody>
        <w:p w:rsidR="003E6FB6" w:rsidRDefault="00000000">
          <w:pPr>
            <w:pStyle w:val="B7F276BC16E34D1A8A6834D098CFA76F"/>
          </w:pPr>
          <w:r w:rsidRPr="576062CF">
            <w:t>Row Head</w:t>
          </w:r>
        </w:p>
      </w:docPartBody>
    </w:docPart>
    <w:docPart>
      <w:docPartPr>
        <w:name w:val="9F35CCD230FC40C392B7DACB1A74709C"/>
        <w:category>
          <w:name w:val="General"/>
          <w:gallery w:val="placeholder"/>
        </w:category>
        <w:types>
          <w:type w:val="bbPlcHdr"/>
        </w:types>
        <w:behaviors>
          <w:behavior w:val="content"/>
        </w:behaviors>
        <w:guid w:val="{EB15FAF6-CA4B-4605-A683-FAE687BDC502}"/>
      </w:docPartPr>
      <w:docPartBody>
        <w:p w:rsidR="003E6FB6" w:rsidRDefault="00000000">
          <w:pPr>
            <w:pStyle w:val="9F35CCD230FC40C392B7DACB1A74709C"/>
          </w:pPr>
          <w:r>
            <w:t>789</w:t>
          </w:r>
        </w:p>
      </w:docPartBody>
    </w:docPart>
    <w:docPart>
      <w:docPartPr>
        <w:name w:val="92307863ED764C04B93CC5C19E0C8FBA"/>
        <w:category>
          <w:name w:val="General"/>
          <w:gallery w:val="placeholder"/>
        </w:category>
        <w:types>
          <w:type w:val="bbPlcHdr"/>
        </w:types>
        <w:behaviors>
          <w:behavior w:val="content"/>
        </w:behaviors>
        <w:guid w:val="{A6ADD745-A529-460D-B9C1-C19C1D5FC630}"/>
      </w:docPartPr>
      <w:docPartBody>
        <w:p w:rsidR="003E6FB6" w:rsidRDefault="00000000">
          <w:pPr>
            <w:pStyle w:val="92307863ED764C04B93CC5C19E0C8FBA"/>
          </w:pPr>
          <w:r>
            <w:t>789</w:t>
          </w:r>
        </w:p>
      </w:docPartBody>
    </w:docPart>
    <w:docPart>
      <w:docPartPr>
        <w:name w:val="07D6D741A9FA43519052CDDBF6FFFF07"/>
        <w:category>
          <w:name w:val="General"/>
          <w:gallery w:val="placeholder"/>
        </w:category>
        <w:types>
          <w:type w:val="bbPlcHdr"/>
        </w:types>
        <w:behaviors>
          <w:behavior w:val="content"/>
        </w:behaviors>
        <w:guid w:val="{33D5148B-24D8-4807-A450-56378C933D77}"/>
      </w:docPartPr>
      <w:docPartBody>
        <w:p w:rsidR="003E6FB6" w:rsidRDefault="00000000">
          <w:pPr>
            <w:pStyle w:val="07D6D741A9FA43519052CDDBF6FFFF07"/>
          </w:pPr>
          <w:r>
            <w:t>789</w:t>
          </w:r>
        </w:p>
      </w:docPartBody>
    </w:docPart>
    <w:docPart>
      <w:docPartPr>
        <w:name w:val="CA2EF31E4CBF4F4FA94DA4B2F2F0726E"/>
        <w:category>
          <w:name w:val="General"/>
          <w:gallery w:val="placeholder"/>
        </w:category>
        <w:types>
          <w:type w:val="bbPlcHdr"/>
        </w:types>
        <w:behaviors>
          <w:behavior w:val="content"/>
        </w:behaviors>
        <w:guid w:val="{852A369A-4DED-4037-93F5-4D15099BBD7B}"/>
      </w:docPartPr>
      <w:docPartBody>
        <w:p w:rsidR="003E6FB6" w:rsidRDefault="00000000">
          <w:pPr>
            <w:pStyle w:val="CA2EF31E4CBF4F4FA94DA4B2F2F0726E"/>
          </w:pPr>
          <w:r>
            <w:t>789</w:t>
          </w:r>
        </w:p>
      </w:docPartBody>
    </w:docPart>
    <w:docPart>
      <w:docPartPr>
        <w:name w:val="150AFFFFBA384B23AD4C712691110044"/>
        <w:category>
          <w:name w:val="General"/>
          <w:gallery w:val="placeholder"/>
        </w:category>
        <w:types>
          <w:type w:val="bbPlcHdr"/>
        </w:types>
        <w:behaviors>
          <w:behavior w:val="content"/>
        </w:behaviors>
        <w:guid w:val="{A220C2D5-BBE7-437A-9D66-421E3051FE87}"/>
      </w:docPartPr>
      <w:docPartBody>
        <w:p w:rsidR="003E6FB6" w:rsidRDefault="00000000">
          <w:pPr>
            <w:pStyle w:val="150AFFFFBA384B23AD4C712691110044"/>
          </w:pPr>
          <w:r w:rsidRPr="576062CF">
            <w:t>Row Head</w:t>
          </w:r>
        </w:p>
      </w:docPartBody>
    </w:docPart>
    <w:docPart>
      <w:docPartPr>
        <w:name w:val="8C0A29D54067442EB45057986261184F"/>
        <w:category>
          <w:name w:val="General"/>
          <w:gallery w:val="placeholder"/>
        </w:category>
        <w:types>
          <w:type w:val="bbPlcHdr"/>
        </w:types>
        <w:behaviors>
          <w:behavior w:val="content"/>
        </w:behaviors>
        <w:guid w:val="{5E7F9EF8-AA6C-4FC5-970E-53ABA3F476EE}"/>
      </w:docPartPr>
      <w:docPartBody>
        <w:p w:rsidR="003E6FB6" w:rsidRDefault="00000000">
          <w:pPr>
            <w:pStyle w:val="8C0A29D54067442EB45057986261184F"/>
          </w:pPr>
          <w:r>
            <w:t>123</w:t>
          </w:r>
        </w:p>
      </w:docPartBody>
    </w:docPart>
    <w:docPart>
      <w:docPartPr>
        <w:name w:val="65E4B0C9BCFD4225BA2060851F880DD6"/>
        <w:category>
          <w:name w:val="General"/>
          <w:gallery w:val="placeholder"/>
        </w:category>
        <w:types>
          <w:type w:val="bbPlcHdr"/>
        </w:types>
        <w:behaviors>
          <w:behavior w:val="content"/>
        </w:behaviors>
        <w:guid w:val="{F9DB6931-6565-4FD1-BD8C-A128D5C190F5}"/>
      </w:docPartPr>
      <w:docPartBody>
        <w:p w:rsidR="003E6FB6" w:rsidRDefault="00000000">
          <w:pPr>
            <w:pStyle w:val="65E4B0C9BCFD4225BA2060851F880DD6"/>
          </w:pPr>
          <w:r>
            <w:t>123</w:t>
          </w:r>
        </w:p>
      </w:docPartBody>
    </w:docPart>
    <w:docPart>
      <w:docPartPr>
        <w:name w:val="FAD3893F5C5D442FB93E4684ECCB90E6"/>
        <w:category>
          <w:name w:val="General"/>
          <w:gallery w:val="placeholder"/>
        </w:category>
        <w:types>
          <w:type w:val="bbPlcHdr"/>
        </w:types>
        <w:behaviors>
          <w:behavior w:val="content"/>
        </w:behaviors>
        <w:guid w:val="{8DD2D702-1715-4CAA-8D2D-BEE7B6EB2639}"/>
      </w:docPartPr>
      <w:docPartBody>
        <w:p w:rsidR="003E6FB6" w:rsidRDefault="00000000">
          <w:pPr>
            <w:pStyle w:val="FAD3893F5C5D442FB93E4684ECCB90E6"/>
          </w:pPr>
          <w:r>
            <w:t>123</w:t>
          </w:r>
        </w:p>
      </w:docPartBody>
    </w:docPart>
    <w:docPart>
      <w:docPartPr>
        <w:name w:val="20372A759220419AB6580790BB79A8DF"/>
        <w:category>
          <w:name w:val="General"/>
          <w:gallery w:val="placeholder"/>
        </w:category>
        <w:types>
          <w:type w:val="bbPlcHdr"/>
        </w:types>
        <w:behaviors>
          <w:behavior w:val="content"/>
        </w:behaviors>
        <w:guid w:val="{F74F8577-C507-47D9-A397-C838BC39A060}"/>
      </w:docPartPr>
      <w:docPartBody>
        <w:p w:rsidR="003E6FB6" w:rsidRDefault="00000000">
          <w:pPr>
            <w:pStyle w:val="20372A759220419AB6580790BB79A8DF"/>
          </w:pPr>
          <w:r>
            <w:t>123</w:t>
          </w:r>
        </w:p>
      </w:docPartBody>
    </w:docPart>
    <w:docPart>
      <w:docPartPr>
        <w:name w:val="5E16950B830D4AE3BFEAA418EC9CC981"/>
        <w:category>
          <w:name w:val="General"/>
          <w:gallery w:val="placeholder"/>
        </w:category>
        <w:types>
          <w:type w:val="bbPlcHdr"/>
        </w:types>
        <w:behaviors>
          <w:behavior w:val="content"/>
        </w:behaviors>
        <w:guid w:val="{D51A818B-97A1-4F23-86A7-4BC2FA6E9DC2}"/>
      </w:docPartPr>
      <w:docPartBody>
        <w:p w:rsidR="003E6FB6" w:rsidRDefault="00000000">
          <w:pPr>
            <w:pStyle w:val="5E16950B830D4AE3BFEAA418EC9CC981"/>
          </w:pPr>
          <w:r w:rsidRPr="576062CF">
            <w:t>Row Head</w:t>
          </w:r>
        </w:p>
      </w:docPartBody>
    </w:docPart>
    <w:docPart>
      <w:docPartPr>
        <w:name w:val="852DFF481C644D948D8DDE104E5E1B12"/>
        <w:category>
          <w:name w:val="General"/>
          <w:gallery w:val="placeholder"/>
        </w:category>
        <w:types>
          <w:type w:val="bbPlcHdr"/>
        </w:types>
        <w:behaviors>
          <w:behavior w:val="content"/>
        </w:behaviors>
        <w:guid w:val="{D3EC8537-40ED-483B-BCA2-FFA2E3E992F6}"/>
      </w:docPartPr>
      <w:docPartBody>
        <w:p w:rsidR="003E6FB6" w:rsidRDefault="00000000">
          <w:pPr>
            <w:pStyle w:val="852DFF481C644D948D8DDE104E5E1B12"/>
          </w:pPr>
          <w:r>
            <w:t>456</w:t>
          </w:r>
        </w:p>
      </w:docPartBody>
    </w:docPart>
    <w:docPart>
      <w:docPartPr>
        <w:name w:val="D234CFBC9DD944D99F2EA334BB9F6596"/>
        <w:category>
          <w:name w:val="General"/>
          <w:gallery w:val="placeholder"/>
        </w:category>
        <w:types>
          <w:type w:val="bbPlcHdr"/>
        </w:types>
        <w:behaviors>
          <w:behavior w:val="content"/>
        </w:behaviors>
        <w:guid w:val="{1BD804D4-2372-48BE-81EF-D6E30342A2B7}"/>
      </w:docPartPr>
      <w:docPartBody>
        <w:p w:rsidR="003E6FB6" w:rsidRDefault="00000000">
          <w:pPr>
            <w:pStyle w:val="D234CFBC9DD944D99F2EA334BB9F6596"/>
          </w:pPr>
          <w:r>
            <w:t>456</w:t>
          </w:r>
        </w:p>
      </w:docPartBody>
    </w:docPart>
    <w:docPart>
      <w:docPartPr>
        <w:name w:val="24E81123934E418AB41F4A7871654BAE"/>
        <w:category>
          <w:name w:val="General"/>
          <w:gallery w:val="placeholder"/>
        </w:category>
        <w:types>
          <w:type w:val="bbPlcHdr"/>
        </w:types>
        <w:behaviors>
          <w:behavior w:val="content"/>
        </w:behaviors>
        <w:guid w:val="{176515F2-0F16-415E-952E-C7213CC104B1}"/>
      </w:docPartPr>
      <w:docPartBody>
        <w:p w:rsidR="003E6FB6" w:rsidRDefault="00000000">
          <w:pPr>
            <w:pStyle w:val="24E81123934E418AB41F4A7871654BAE"/>
          </w:pPr>
          <w:r>
            <w:t>456</w:t>
          </w:r>
        </w:p>
      </w:docPartBody>
    </w:docPart>
    <w:docPart>
      <w:docPartPr>
        <w:name w:val="18AB5E5206E1463EB01DC98DB59F0DD7"/>
        <w:category>
          <w:name w:val="General"/>
          <w:gallery w:val="placeholder"/>
        </w:category>
        <w:types>
          <w:type w:val="bbPlcHdr"/>
        </w:types>
        <w:behaviors>
          <w:behavior w:val="content"/>
        </w:behaviors>
        <w:guid w:val="{44BB1682-C757-43BA-BEE6-21B92DB78DF9}"/>
      </w:docPartPr>
      <w:docPartBody>
        <w:p w:rsidR="003E6FB6" w:rsidRDefault="00000000">
          <w:pPr>
            <w:pStyle w:val="18AB5E5206E1463EB01DC98DB59F0DD7"/>
          </w:pPr>
          <w:r>
            <w:t>456</w:t>
          </w:r>
        </w:p>
      </w:docPartBody>
    </w:docPart>
    <w:docPart>
      <w:docPartPr>
        <w:name w:val="FE568F0945714463A206826D3D5E145C"/>
        <w:category>
          <w:name w:val="General"/>
          <w:gallery w:val="placeholder"/>
        </w:category>
        <w:types>
          <w:type w:val="bbPlcHdr"/>
        </w:types>
        <w:behaviors>
          <w:behavior w:val="content"/>
        </w:behaviors>
        <w:guid w:val="{3B86F238-3887-4D85-81BC-4FCBA7BAF8D9}"/>
      </w:docPartPr>
      <w:docPartBody>
        <w:p w:rsidR="003E6FB6" w:rsidRDefault="00000000">
          <w:pPr>
            <w:pStyle w:val="FE568F0945714463A206826D3D5E145C"/>
          </w:pPr>
          <w:r w:rsidRPr="576062CF">
            <w:t>Row Head</w:t>
          </w:r>
        </w:p>
      </w:docPartBody>
    </w:docPart>
    <w:docPart>
      <w:docPartPr>
        <w:name w:val="8FD3061C031D40218E90CD040D7E248E"/>
        <w:category>
          <w:name w:val="General"/>
          <w:gallery w:val="placeholder"/>
        </w:category>
        <w:types>
          <w:type w:val="bbPlcHdr"/>
        </w:types>
        <w:behaviors>
          <w:behavior w:val="content"/>
        </w:behaviors>
        <w:guid w:val="{483B23E3-C219-44B5-B0EB-A4E9452F712D}"/>
      </w:docPartPr>
      <w:docPartBody>
        <w:p w:rsidR="003E6FB6" w:rsidRDefault="00000000">
          <w:pPr>
            <w:pStyle w:val="8FD3061C031D40218E90CD040D7E248E"/>
          </w:pPr>
          <w:r>
            <w:t>789</w:t>
          </w:r>
        </w:p>
      </w:docPartBody>
    </w:docPart>
    <w:docPart>
      <w:docPartPr>
        <w:name w:val="5ED85CAF9D71454FA3D2E3DE13A7298E"/>
        <w:category>
          <w:name w:val="General"/>
          <w:gallery w:val="placeholder"/>
        </w:category>
        <w:types>
          <w:type w:val="bbPlcHdr"/>
        </w:types>
        <w:behaviors>
          <w:behavior w:val="content"/>
        </w:behaviors>
        <w:guid w:val="{5918C98C-EE8A-4912-8242-3596C108442F}"/>
      </w:docPartPr>
      <w:docPartBody>
        <w:p w:rsidR="003E6FB6" w:rsidRDefault="00000000">
          <w:pPr>
            <w:pStyle w:val="5ED85CAF9D71454FA3D2E3DE13A7298E"/>
          </w:pPr>
          <w:r>
            <w:t>789</w:t>
          </w:r>
        </w:p>
      </w:docPartBody>
    </w:docPart>
    <w:docPart>
      <w:docPartPr>
        <w:name w:val="F1C12A3A061C45AF89E2A9C56329C5BB"/>
        <w:category>
          <w:name w:val="General"/>
          <w:gallery w:val="placeholder"/>
        </w:category>
        <w:types>
          <w:type w:val="bbPlcHdr"/>
        </w:types>
        <w:behaviors>
          <w:behavior w:val="content"/>
        </w:behaviors>
        <w:guid w:val="{5E975007-5430-4010-897D-985A8CD02F31}"/>
      </w:docPartPr>
      <w:docPartBody>
        <w:p w:rsidR="003E6FB6" w:rsidRDefault="00000000">
          <w:pPr>
            <w:pStyle w:val="F1C12A3A061C45AF89E2A9C56329C5BB"/>
          </w:pPr>
          <w:r>
            <w:t>789</w:t>
          </w:r>
        </w:p>
      </w:docPartBody>
    </w:docPart>
    <w:docPart>
      <w:docPartPr>
        <w:name w:val="7D4CD9728F52424EB88AF9564EF894F6"/>
        <w:category>
          <w:name w:val="General"/>
          <w:gallery w:val="placeholder"/>
        </w:category>
        <w:types>
          <w:type w:val="bbPlcHdr"/>
        </w:types>
        <w:behaviors>
          <w:behavior w:val="content"/>
        </w:behaviors>
        <w:guid w:val="{B0A0B1A6-826C-4B4D-83CA-2F579D601C37}"/>
      </w:docPartPr>
      <w:docPartBody>
        <w:p w:rsidR="003E6FB6" w:rsidRDefault="00000000">
          <w:pPr>
            <w:pStyle w:val="7D4CD9728F52424EB88AF9564EF894F6"/>
          </w:pPr>
          <w:r>
            <w:t>789</w:t>
          </w:r>
        </w:p>
      </w:docPartBody>
    </w:docPart>
    <w:docPart>
      <w:docPartPr>
        <w:name w:val="17ECAAA0CF9D4175900591E6A97D1B4C"/>
        <w:category>
          <w:name w:val="General"/>
          <w:gallery w:val="placeholder"/>
        </w:category>
        <w:types>
          <w:type w:val="bbPlcHdr"/>
        </w:types>
        <w:behaviors>
          <w:behavior w:val="content"/>
        </w:behaviors>
        <w:guid w:val="{8AB546C7-7C59-487E-889A-90F7A8022D5F}"/>
      </w:docPartPr>
      <w:docPartBody>
        <w:p w:rsidR="003E6FB6" w:rsidRDefault="00000000">
          <w:pPr>
            <w:pStyle w:val="17ECAAA0CF9D4175900591E6A97D1B4C"/>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CFC97F4AFD9C48948F9DA3A7703370B5"/>
        <w:category>
          <w:name w:val="General"/>
          <w:gallery w:val="placeholder"/>
        </w:category>
        <w:types>
          <w:type w:val="bbPlcHdr"/>
        </w:types>
        <w:behaviors>
          <w:behavior w:val="content"/>
        </w:behaviors>
        <w:guid w:val="{3BBE5A27-BAF7-491C-9207-4C99B38E4800}"/>
      </w:docPartPr>
      <w:docPartBody>
        <w:p w:rsidR="003E6FB6" w:rsidRDefault="00000000">
          <w:pPr>
            <w:pStyle w:val="CFC97F4AFD9C48948F9DA3A7703370B5"/>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4E1D456B3B6D4E67BAE77689D792998B"/>
        <w:category>
          <w:name w:val="General"/>
          <w:gallery w:val="placeholder"/>
        </w:category>
        <w:types>
          <w:type w:val="bbPlcHdr"/>
        </w:types>
        <w:behaviors>
          <w:behavior w:val="content"/>
        </w:behaviors>
        <w:guid w:val="{F36F596D-5C84-421B-812F-59916EE986D8}"/>
      </w:docPartPr>
      <w:docPartBody>
        <w:p w:rsidR="003E6FB6" w:rsidRDefault="00000000">
          <w:pPr>
            <w:pStyle w:val="4E1D456B3B6D4E67BAE77689D792998B"/>
          </w:pPr>
          <w:r w:rsidRPr="00B5233A">
            <w:t>Figures Title</w:t>
          </w:r>
        </w:p>
      </w:docPartBody>
    </w:docPart>
    <w:docPart>
      <w:docPartPr>
        <w:name w:val="707D966D68F441938885BC48EBD1903C"/>
        <w:category>
          <w:name w:val="General"/>
          <w:gallery w:val="placeholder"/>
        </w:category>
        <w:types>
          <w:type w:val="bbPlcHdr"/>
        </w:types>
        <w:behaviors>
          <w:behavior w:val="content"/>
        </w:behaviors>
        <w:guid w:val="{1DC7F1C3-3D5A-49D9-971D-AD76267099F5}"/>
      </w:docPartPr>
      <w:docPartBody>
        <w:p w:rsidR="003E6FB6" w:rsidRDefault="00000000">
          <w:pPr>
            <w:pStyle w:val="707D966D68F441938885BC48EBD1903C"/>
          </w:pPr>
          <w:r w:rsidRPr="00530EF3">
            <w:rPr>
              <w:b/>
            </w:rPr>
            <w:t>Figure 1.</w:t>
          </w:r>
        </w:p>
      </w:docPartBody>
    </w:docPart>
    <w:docPart>
      <w:docPartPr>
        <w:name w:val="16DAFA02D6BE425EAEC325269824CA1C"/>
        <w:category>
          <w:name w:val="General"/>
          <w:gallery w:val="placeholder"/>
        </w:category>
        <w:types>
          <w:type w:val="bbPlcHdr"/>
        </w:types>
        <w:behaviors>
          <w:behavior w:val="content"/>
        </w:behaviors>
        <w:guid w:val="{351D41FE-D761-4B22-9576-D420309348EB}"/>
      </w:docPartPr>
      <w:docPartBody>
        <w:p w:rsidR="003E6FB6" w:rsidRDefault="00000000">
          <w:pPr>
            <w:pStyle w:val="16DAFA02D6BE425EAEC325269824CA1C"/>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C9FD8EA9BD9F421D9D8AB69AD6A62609"/>
        <w:category>
          <w:name w:val="General"/>
          <w:gallery w:val="placeholder"/>
        </w:category>
        <w:types>
          <w:type w:val="bbPlcHdr"/>
        </w:types>
        <w:behaviors>
          <w:behavior w:val="content"/>
        </w:behaviors>
        <w:guid w:val="{8ABF8CAD-F28D-4BF9-9116-2460DDB34AA8}"/>
      </w:docPartPr>
      <w:docPartBody>
        <w:p w:rsidR="003E6FB6" w:rsidRDefault="00000000">
          <w:pPr>
            <w:pStyle w:val="C9FD8EA9BD9F421D9D8AB69AD6A62609"/>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AE"/>
    <w:rsid w:val="001120AD"/>
    <w:rsid w:val="003E6FB6"/>
    <w:rsid w:val="0068042C"/>
    <w:rsid w:val="00715245"/>
    <w:rsid w:val="00B435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E83AA728F74091BEDBACE23DA5C072">
    <w:name w:val="9EE83AA728F74091BEDBACE23DA5C072"/>
  </w:style>
  <w:style w:type="paragraph" w:customStyle="1" w:styleId="3415FAFF513E472DA332F97D6629EA93">
    <w:name w:val="3415FAFF513E472DA332F97D6629EA93"/>
  </w:style>
  <w:style w:type="paragraph" w:customStyle="1" w:styleId="F38F5112FB49427392FCAD7B8D283D40">
    <w:name w:val="F38F5112FB49427392FCAD7B8D283D40"/>
  </w:style>
  <w:style w:type="paragraph" w:customStyle="1" w:styleId="7EA1DF775D6F4261B299603962342E90">
    <w:name w:val="7EA1DF775D6F4261B299603962342E90"/>
  </w:style>
  <w:style w:type="paragraph" w:customStyle="1" w:styleId="737ECE4362F44929919880A52B929D00">
    <w:name w:val="737ECE4362F44929919880A52B929D00"/>
  </w:style>
  <w:style w:type="paragraph" w:customStyle="1" w:styleId="59A49A8E3B5943F29841AB47B33AEC77">
    <w:name w:val="59A49A8E3B5943F29841AB47B33AEC77"/>
  </w:style>
  <w:style w:type="paragraph" w:customStyle="1" w:styleId="78C42D67A6E14C91950BB50CF0C28B7C">
    <w:name w:val="78C42D67A6E14C91950BB50CF0C28B7C"/>
  </w:style>
  <w:style w:type="paragraph" w:customStyle="1" w:styleId="B89B8471538E4A308C6B67052BAA845F">
    <w:name w:val="B89B8471538E4A308C6B67052BAA845F"/>
  </w:style>
  <w:style w:type="paragraph" w:customStyle="1" w:styleId="8DB96AF767824219AD499D247E205DB1">
    <w:name w:val="8DB96AF767824219AD499D247E205DB1"/>
  </w:style>
  <w:style w:type="paragraph" w:customStyle="1" w:styleId="9910E61C5D5648A4B69D82F979E3C386">
    <w:name w:val="9910E61C5D5648A4B69D82F979E3C386"/>
  </w:style>
  <w:style w:type="character" w:styleId="Strong">
    <w:name w:val="Strong"/>
    <w:basedOn w:val="DefaultParagraphFont"/>
    <w:uiPriority w:val="22"/>
    <w:qFormat/>
    <w:rPr>
      <w:b/>
      <w:bCs/>
    </w:rPr>
  </w:style>
  <w:style w:type="paragraph" w:customStyle="1" w:styleId="C6E406214DA04F9982F84BEA88DC4AE7">
    <w:name w:val="C6E406214DA04F9982F84BEA88DC4AE7"/>
  </w:style>
  <w:style w:type="character" w:styleId="Emphasis">
    <w:name w:val="Emphasis"/>
    <w:basedOn w:val="DefaultParagraphFont"/>
    <w:uiPriority w:val="20"/>
    <w:qFormat/>
    <w:rPr>
      <w:i/>
      <w:iCs/>
    </w:rPr>
  </w:style>
  <w:style w:type="paragraph" w:customStyle="1" w:styleId="BC1C25AE3C414D6B865766BFFEAB3B9B">
    <w:name w:val="BC1C25AE3C414D6B865766BFFEAB3B9B"/>
  </w:style>
  <w:style w:type="paragraph" w:customStyle="1" w:styleId="61371FED1A3A4F6F89CE538AFD24ACE5">
    <w:name w:val="61371FED1A3A4F6F89CE538AFD24ACE5"/>
  </w:style>
  <w:style w:type="paragraph" w:customStyle="1" w:styleId="170683A70D544B35B541DDEF1679F86B">
    <w:name w:val="170683A70D544B35B541DDEF1679F86B"/>
  </w:style>
  <w:style w:type="paragraph" w:customStyle="1" w:styleId="B7AF3BF4007A41D2A5DA808FD8EC4322">
    <w:name w:val="B7AF3BF4007A41D2A5DA808FD8EC4322"/>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paragraph" w:customStyle="1" w:styleId="0EF225D6F9154374B9728CFA10C7FC95">
    <w:name w:val="0EF225D6F9154374B9728CFA10C7FC95"/>
  </w:style>
  <w:style w:type="paragraph" w:customStyle="1" w:styleId="06618B0FD47F4E04AF0E9E0F8B155F7C">
    <w:name w:val="06618B0FD47F4E04AF0E9E0F8B155F7C"/>
  </w:style>
  <w:style w:type="paragraph" w:customStyle="1" w:styleId="64CA464B54B74034B24B2D2D3F6BD89E">
    <w:name w:val="64CA464B54B74034B24B2D2D3F6BD89E"/>
  </w:style>
  <w:style w:type="paragraph" w:customStyle="1" w:styleId="623C351C66C147CE838B473903F94983">
    <w:name w:val="623C351C66C147CE838B473903F94983"/>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paragraph" w:customStyle="1" w:styleId="2785B11F861C403589CE03CE1749CE87">
    <w:name w:val="2785B11F861C403589CE03CE1749CE87"/>
  </w:style>
  <w:style w:type="paragraph" w:customStyle="1" w:styleId="D8F765703FF040D8AC0ADE344DA57C5E">
    <w:name w:val="D8F765703FF040D8AC0ADE344DA57C5E"/>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paragraph" w:customStyle="1" w:styleId="BC75CE9B4BC544BA9EA014A01FA9EDA8">
    <w:name w:val="BC75CE9B4BC544BA9EA014A01FA9EDA8"/>
  </w:style>
  <w:style w:type="paragraph" w:customStyle="1" w:styleId="3EDBCD6F390343EB980C7E43BDC5828D">
    <w:name w:val="3EDBCD6F390343EB980C7E43BDC5828D"/>
  </w:style>
  <w:style w:type="paragraph" w:customStyle="1" w:styleId="580A70C15E3245269AF45DE122F2FDAA">
    <w:name w:val="580A70C15E3245269AF45DE122F2FDAA"/>
  </w:style>
  <w:style w:type="paragraph" w:customStyle="1" w:styleId="3EED5358AF7E46AC933BD7546EA123A6">
    <w:name w:val="3EED5358AF7E46AC933BD7546EA123A6"/>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C1952465E12C43E8A130EA4F5F062A58">
    <w:name w:val="C1952465E12C43E8A130EA4F5F062A58"/>
  </w:style>
  <w:style w:type="paragraph" w:customStyle="1" w:styleId="84F8466451A94DB88FAA7D242C879BAA">
    <w:name w:val="84F8466451A94DB88FAA7D242C879BAA"/>
  </w:style>
  <w:style w:type="paragraph" w:customStyle="1" w:styleId="21B7655269D54ADC9B70A77E9F17E55F">
    <w:name w:val="21B7655269D54ADC9B70A77E9F17E55F"/>
  </w:style>
  <w:style w:type="paragraph" w:customStyle="1" w:styleId="BA08A047DB88466FA99D7C3893615233">
    <w:name w:val="BA08A047DB88466FA99D7C3893615233"/>
  </w:style>
  <w:style w:type="paragraph" w:customStyle="1" w:styleId="7EF7BB881C134DDBAAE11D239E42C7BD">
    <w:name w:val="7EF7BB881C134DDBAAE11D239E42C7BD"/>
  </w:style>
  <w:style w:type="paragraph" w:customStyle="1" w:styleId="27EA87E0488D4BCEACE39922DE666C6B">
    <w:name w:val="27EA87E0488D4BCEACE39922DE666C6B"/>
  </w:style>
  <w:style w:type="paragraph" w:customStyle="1" w:styleId="44B7DA9ED8654701A2018E9E03BEED36">
    <w:name w:val="44B7DA9ED8654701A2018E9E03BEED36"/>
  </w:style>
  <w:style w:type="paragraph" w:customStyle="1" w:styleId="7E8663E8C1B94E3995B33CC6D472990F">
    <w:name w:val="7E8663E8C1B94E3995B33CC6D472990F"/>
  </w:style>
  <w:style w:type="paragraph" w:customStyle="1" w:styleId="DD19EE98DD9A442FAFE3345322D59EFD">
    <w:name w:val="DD19EE98DD9A442FAFE3345322D59EFD"/>
  </w:style>
  <w:style w:type="paragraph" w:customStyle="1" w:styleId="E83E8911FDFC4437B21842C919ECBCDE">
    <w:name w:val="E83E8911FDFC4437B21842C919ECBCDE"/>
  </w:style>
  <w:style w:type="paragraph" w:customStyle="1" w:styleId="194CBF34770A45DA83754C9B1299932E">
    <w:name w:val="194CBF34770A45DA83754C9B1299932E"/>
  </w:style>
  <w:style w:type="paragraph" w:customStyle="1" w:styleId="19BFA46DF26C44ED9673B229F3F30ADF">
    <w:name w:val="19BFA46DF26C44ED9673B229F3F30ADF"/>
  </w:style>
  <w:style w:type="paragraph" w:customStyle="1" w:styleId="9D863F3C13B24D7FB5EFBC44703A1D57">
    <w:name w:val="9D863F3C13B24D7FB5EFBC44703A1D57"/>
  </w:style>
  <w:style w:type="paragraph" w:customStyle="1" w:styleId="B1F9020385EC4F0F8C00EE319248DA01">
    <w:name w:val="B1F9020385EC4F0F8C00EE319248DA01"/>
  </w:style>
  <w:style w:type="paragraph" w:customStyle="1" w:styleId="4DA79B99C9B64F1083EFD8A444DEA912">
    <w:name w:val="4DA79B99C9B64F1083EFD8A444DEA912"/>
  </w:style>
  <w:style w:type="paragraph" w:customStyle="1" w:styleId="66B72FC0B9F24C72B1FC4C75ECD533B3">
    <w:name w:val="66B72FC0B9F24C72B1FC4C75ECD533B3"/>
  </w:style>
  <w:style w:type="paragraph" w:customStyle="1" w:styleId="36771D574344416097C289983E529C1B">
    <w:name w:val="36771D574344416097C289983E529C1B"/>
  </w:style>
  <w:style w:type="paragraph" w:customStyle="1" w:styleId="8089AE5B63B14248AD098B375E9149F3">
    <w:name w:val="8089AE5B63B14248AD098B375E9149F3"/>
  </w:style>
  <w:style w:type="paragraph" w:customStyle="1" w:styleId="852C481BA0E04D0D802BCAC09A4B1BD5">
    <w:name w:val="852C481BA0E04D0D802BCAC09A4B1BD5"/>
  </w:style>
  <w:style w:type="paragraph" w:customStyle="1" w:styleId="DD335F4BD2AE4F7BA6967F398010FE01">
    <w:name w:val="DD335F4BD2AE4F7BA6967F398010FE01"/>
  </w:style>
  <w:style w:type="paragraph" w:customStyle="1" w:styleId="B29521841F784DC6861C93C5601288F6">
    <w:name w:val="B29521841F784DC6861C93C5601288F6"/>
  </w:style>
  <w:style w:type="paragraph" w:customStyle="1" w:styleId="AE1C0BC0F7EC4A32A0808F7907A4AF39">
    <w:name w:val="AE1C0BC0F7EC4A32A0808F7907A4AF39"/>
  </w:style>
  <w:style w:type="paragraph" w:customStyle="1" w:styleId="1B7982AC838F4F598E5AB2ECF160CA11">
    <w:name w:val="1B7982AC838F4F598E5AB2ECF160CA11"/>
  </w:style>
  <w:style w:type="paragraph" w:customStyle="1" w:styleId="9C7B28DE5BB74575A5827CCAE83CC38E">
    <w:name w:val="9C7B28DE5BB74575A5827CCAE83CC38E"/>
  </w:style>
  <w:style w:type="paragraph" w:customStyle="1" w:styleId="BCDB9C382AE149A29EE8539718B5A2C0">
    <w:name w:val="BCDB9C382AE149A29EE8539718B5A2C0"/>
  </w:style>
  <w:style w:type="paragraph" w:customStyle="1" w:styleId="52BFA602AB824733BD9D406811519AA3">
    <w:name w:val="52BFA602AB824733BD9D406811519AA3"/>
  </w:style>
  <w:style w:type="paragraph" w:customStyle="1" w:styleId="5E326DB5A55848E3B0AC311419E98B1B">
    <w:name w:val="5E326DB5A55848E3B0AC311419E98B1B"/>
  </w:style>
  <w:style w:type="paragraph" w:customStyle="1" w:styleId="04654C6F787D47DDB5CBCA64318A6935">
    <w:name w:val="04654C6F787D47DDB5CBCA64318A6935"/>
  </w:style>
  <w:style w:type="paragraph" w:customStyle="1" w:styleId="A992484B47A54273B7B566414210A0CF">
    <w:name w:val="A992484B47A54273B7B566414210A0CF"/>
  </w:style>
  <w:style w:type="paragraph" w:customStyle="1" w:styleId="AF2805D5B79F449EAD65927F964DDE5E">
    <w:name w:val="AF2805D5B79F449EAD65927F964DDE5E"/>
  </w:style>
  <w:style w:type="paragraph" w:customStyle="1" w:styleId="82B79894748D41BE9CD0EDBC289B3B8A">
    <w:name w:val="82B79894748D41BE9CD0EDBC289B3B8A"/>
  </w:style>
  <w:style w:type="paragraph" w:customStyle="1" w:styleId="6BDCF5CA5F8E462980F1F288F41AB610">
    <w:name w:val="6BDCF5CA5F8E462980F1F288F41AB610"/>
  </w:style>
  <w:style w:type="paragraph" w:customStyle="1" w:styleId="6C1BC78B80DC4A3EADF2A2F62A0843A5">
    <w:name w:val="6C1BC78B80DC4A3EADF2A2F62A0843A5"/>
  </w:style>
  <w:style w:type="paragraph" w:customStyle="1" w:styleId="79AA9A0479A24D99B79120E9CDD32BFA">
    <w:name w:val="79AA9A0479A24D99B79120E9CDD32BFA"/>
  </w:style>
  <w:style w:type="paragraph" w:customStyle="1" w:styleId="265CCD5C1CD24340A7760DF42966BDD9">
    <w:name w:val="265CCD5C1CD24340A7760DF42966BDD9"/>
  </w:style>
  <w:style w:type="paragraph" w:customStyle="1" w:styleId="DEFA6628A4BA442BA03B4CC545CA8F88">
    <w:name w:val="DEFA6628A4BA442BA03B4CC545CA8F88"/>
  </w:style>
  <w:style w:type="paragraph" w:customStyle="1" w:styleId="25DAD9423E05491B88D9A481B6E58ED4">
    <w:name w:val="25DAD9423E05491B88D9A481B6E58ED4"/>
  </w:style>
  <w:style w:type="paragraph" w:customStyle="1" w:styleId="7825E696C6F24BF9BEB8ADAF4B0098DE">
    <w:name w:val="7825E696C6F24BF9BEB8ADAF4B0098DE"/>
  </w:style>
  <w:style w:type="paragraph" w:customStyle="1" w:styleId="B7F276BC16E34D1A8A6834D098CFA76F">
    <w:name w:val="B7F276BC16E34D1A8A6834D098CFA76F"/>
  </w:style>
  <w:style w:type="paragraph" w:customStyle="1" w:styleId="9F35CCD230FC40C392B7DACB1A74709C">
    <w:name w:val="9F35CCD230FC40C392B7DACB1A74709C"/>
  </w:style>
  <w:style w:type="paragraph" w:customStyle="1" w:styleId="92307863ED764C04B93CC5C19E0C8FBA">
    <w:name w:val="92307863ED764C04B93CC5C19E0C8FBA"/>
  </w:style>
  <w:style w:type="paragraph" w:customStyle="1" w:styleId="07D6D741A9FA43519052CDDBF6FFFF07">
    <w:name w:val="07D6D741A9FA43519052CDDBF6FFFF07"/>
  </w:style>
  <w:style w:type="paragraph" w:customStyle="1" w:styleId="CA2EF31E4CBF4F4FA94DA4B2F2F0726E">
    <w:name w:val="CA2EF31E4CBF4F4FA94DA4B2F2F0726E"/>
  </w:style>
  <w:style w:type="paragraph" w:customStyle="1" w:styleId="150AFFFFBA384B23AD4C712691110044">
    <w:name w:val="150AFFFFBA384B23AD4C712691110044"/>
  </w:style>
  <w:style w:type="paragraph" w:customStyle="1" w:styleId="8C0A29D54067442EB45057986261184F">
    <w:name w:val="8C0A29D54067442EB45057986261184F"/>
  </w:style>
  <w:style w:type="paragraph" w:customStyle="1" w:styleId="65E4B0C9BCFD4225BA2060851F880DD6">
    <w:name w:val="65E4B0C9BCFD4225BA2060851F880DD6"/>
  </w:style>
  <w:style w:type="paragraph" w:customStyle="1" w:styleId="FAD3893F5C5D442FB93E4684ECCB90E6">
    <w:name w:val="FAD3893F5C5D442FB93E4684ECCB90E6"/>
  </w:style>
  <w:style w:type="paragraph" w:customStyle="1" w:styleId="20372A759220419AB6580790BB79A8DF">
    <w:name w:val="20372A759220419AB6580790BB79A8DF"/>
  </w:style>
  <w:style w:type="paragraph" w:customStyle="1" w:styleId="5E16950B830D4AE3BFEAA418EC9CC981">
    <w:name w:val="5E16950B830D4AE3BFEAA418EC9CC981"/>
  </w:style>
  <w:style w:type="paragraph" w:customStyle="1" w:styleId="852DFF481C644D948D8DDE104E5E1B12">
    <w:name w:val="852DFF481C644D948D8DDE104E5E1B12"/>
  </w:style>
  <w:style w:type="paragraph" w:customStyle="1" w:styleId="D234CFBC9DD944D99F2EA334BB9F6596">
    <w:name w:val="D234CFBC9DD944D99F2EA334BB9F6596"/>
  </w:style>
  <w:style w:type="paragraph" w:customStyle="1" w:styleId="24E81123934E418AB41F4A7871654BAE">
    <w:name w:val="24E81123934E418AB41F4A7871654BAE"/>
  </w:style>
  <w:style w:type="paragraph" w:customStyle="1" w:styleId="18AB5E5206E1463EB01DC98DB59F0DD7">
    <w:name w:val="18AB5E5206E1463EB01DC98DB59F0DD7"/>
  </w:style>
  <w:style w:type="paragraph" w:customStyle="1" w:styleId="FE568F0945714463A206826D3D5E145C">
    <w:name w:val="FE568F0945714463A206826D3D5E145C"/>
  </w:style>
  <w:style w:type="paragraph" w:customStyle="1" w:styleId="8FD3061C031D40218E90CD040D7E248E">
    <w:name w:val="8FD3061C031D40218E90CD040D7E248E"/>
  </w:style>
  <w:style w:type="paragraph" w:customStyle="1" w:styleId="5ED85CAF9D71454FA3D2E3DE13A7298E">
    <w:name w:val="5ED85CAF9D71454FA3D2E3DE13A7298E"/>
  </w:style>
  <w:style w:type="paragraph" w:customStyle="1" w:styleId="F1C12A3A061C45AF89E2A9C56329C5BB">
    <w:name w:val="F1C12A3A061C45AF89E2A9C56329C5BB"/>
  </w:style>
  <w:style w:type="paragraph" w:customStyle="1" w:styleId="7D4CD9728F52424EB88AF9564EF894F6">
    <w:name w:val="7D4CD9728F52424EB88AF9564EF894F6"/>
  </w:style>
  <w:style w:type="paragraph" w:customStyle="1" w:styleId="17ECAAA0CF9D4175900591E6A97D1B4C">
    <w:name w:val="17ECAAA0CF9D4175900591E6A97D1B4C"/>
  </w:style>
  <w:style w:type="paragraph" w:customStyle="1" w:styleId="CFC97F4AFD9C48948F9DA3A7703370B5">
    <w:name w:val="CFC97F4AFD9C48948F9DA3A7703370B5"/>
  </w:style>
  <w:style w:type="paragraph" w:customStyle="1" w:styleId="4E1D456B3B6D4E67BAE77689D792998B">
    <w:name w:val="4E1D456B3B6D4E67BAE77689D792998B"/>
  </w:style>
  <w:style w:type="paragraph" w:customStyle="1" w:styleId="707D966D68F441938885BC48EBD1903C">
    <w:name w:val="707D966D68F441938885BC48EBD1903C"/>
  </w:style>
  <w:style w:type="paragraph" w:customStyle="1" w:styleId="16DAFA02D6BE425EAEC325269824CA1C">
    <w:name w:val="16DAFA02D6BE425EAEC325269824CA1C"/>
  </w:style>
  <w:style w:type="character" w:styleId="Hyperlink">
    <w:name w:val="Hyperlink"/>
    <w:basedOn w:val="DefaultParagraphFont"/>
    <w:uiPriority w:val="99"/>
    <w:unhideWhenUsed/>
    <w:rPr>
      <w:color w:val="467886" w:themeColor="hyperlink"/>
      <w:u w:val="single"/>
    </w:rPr>
  </w:style>
  <w:style w:type="paragraph" w:customStyle="1" w:styleId="C9FD8EA9BD9F421D9D8AB69AD6A62609">
    <w:name w:val="C9FD8EA9BD9F421D9D8AB69AD6A62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BE721FE6-9CC6-411D-BF73-AD3CBAFF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67</TotalTime>
  <Pages>1</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Brunker</dc:creator>
  <cp:keywords/>
  <dc:description/>
  <cp:lastModifiedBy>Ben Brunker</cp:lastModifiedBy>
  <cp:revision>3</cp:revision>
  <dcterms:created xsi:type="dcterms:W3CDTF">2025-05-19T11:21:00Z</dcterms:created>
  <dcterms:modified xsi:type="dcterms:W3CDTF">2025-05-19T15:23:00Z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